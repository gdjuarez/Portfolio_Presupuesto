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06D7" w14:textId="7832F538" w:rsidR="00BA04D6" w:rsidRDefault="00BA04D6" w:rsidP="00BA04D6">
      <w:pPr>
        <w:ind w:firstLine="567"/>
        <w:jc w:val="center"/>
        <w:rPr>
          <w:b/>
          <w:bCs/>
          <w:sz w:val="32"/>
          <w:szCs w:val="32"/>
        </w:rPr>
      </w:pPr>
      <w:r w:rsidRPr="00BA04D6">
        <w:rPr>
          <w:b/>
          <w:bCs/>
          <w:sz w:val="32"/>
          <w:szCs w:val="32"/>
        </w:rPr>
        <w:t>Manual de usuario de sistema d</w:t>
      </w:r>
      <w:r>
        <w:rPr>
          <w:b/>
          <w:bCs/>
          <w:sz w:val="32"/>
          <w:szCs w:val="32"/>
        </w:rPr>
        <w:t>e</w:t>
      </w:r>
      <w:r w:rsidRPr="00BA04D6">
        <w:rPr>
          <w:b/>
          <w:bCs/>
          <w:sz w:val="32"/>
          <w:szCs w:val="32"/>
        </w:rPr>
        <w:t xml:space="preserve"> gestión</w:t>
      </w:r>
    </w:p>
    <w:p w14:paraId="55F65F7A" w14:textId="5045F922" w:rsidR="002E4071" w:rsidRDefault="002E4071" w:rsidP="00BA04D6">
      <w:pPr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7B0C1A3" wp14:editId="653B7F2A">
            <wp:extent cx="2756413" cy="1052713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9"/>
                    <a:stretch/>
                  </pic:blipFill>
                  <pic:spPr bwMode="auto">
                    <a:xfrm>
                      <a:off x="0" y="0"/>
                      <a:ext cx="2757213" cy="105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2A268" w14:textId="091B32C3" w:rsidR="00A31A6F" w:rsidRPr="00210465" w:rsidRDefault="00210465" w:rsidP="00A31A6F">
      <w:pPr>
        <w:ind w:firstLine="567"/>
        <w:rPr>
          <w:b/>
          <w:bCs/>
          <w:sz w:val="24"/>
          <w:szCs w:val="24"/>
        </w:rPr>
      </w:pPr>
      <w:r w:rsidRPr="00210465">
        <w:rPr>
          <w:b/>
          <w:bCs/>
          <w:sz w:val="24"/>
          <w:szCs w:val="24"/>
        </w:rPr>
        <w:t>Menú principal</w:t>
      </w:r>
    </w:p>
    <w:p w14:paraId="403B759A" w14:textId="688D7190" w:rsidR="00210465" w:rsidRDefault="004817B7" w:rsidP="00210465">
      <w:pPr>
        <w:rPr>
          <w:sz w:val="24"/>
          <w:szCs w:val="24"/>
        </w:rPr>
      </w:pPr>
      <w:r w:rsidRPr="004817B7">
        <w:rPr>
          <w:noProof/>
          <w:sz w:val="24"/>
          <w:szCs w:val="24"/>
        </w:rPr>
        <w:drawing>
          <wp:inline distT="0" distB="0" distL="0" distR="0" wp14:anchorId="42F1A40F" wp14:editId="6DE58751">
            <wp:extent cx="6120130" cy="26060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E810" w14:textId="77777777" w:rsidR="002E4071" w:rsidRDefault="002E4071" w:rsidP="00210465">
      <w:pPr>
        <w:rPr>
          <w:sz w:val="24"/>
          <w:szCs w:val="24"/>
        </w:rPr>
      </w:pPr>
    </w:p>
    <w:p w14:paraId="00DA4CE4" w14:textId="77777777" w:rsidR="002E4071" w:rsidRDefault="002E4071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  <w:sectPr w:rsidR="002E4071" w:rsidSect="00D30C96">
          <w:headerReference w:type="default" r:id="rId9"/>
          <w:footerReference w:type="default" r:id="rId10"/>
          <w:pgSz w:w="11906" w:h="16838"/>
          <w:pgMar w:top="1417" w:right="1134" w:bottom="1417" w:left="1134" w:header="709" w:footer="709" w:gutter="0"/>
          <w:cols w:space="708"/>
          <w:docGrid w:linePitch="360"/>
        </w:sectPr>
      </w:pPr>
    </w:p>
    <w:p w14:paraId="6DD1FB35" w14:textId="270EE0FF" w:rsidR="00210465" w:rsidRDefault="00210465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t>Menú presupuesto:</w:t>
      </w:r>
    </w:p>
    <w:p w14:paraId="2AE682C7" w14:textId="1A30FB67" w:rsidR="00BA04D6" w:rsidRPr="00BA04D6" w:rsidRDefault="00BA04D6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Nuevo presupuesto</w:t>
      </w:r>
    </w:p>
    <w:p w14:paraId="6E4664DC" w14:textId="3A6900FE" w:rsidR="00BA04D6" w:rsidRDefault="00BA04D6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Buscador de presupuesto</w:t>
      </w:r>
    </w:p>
    <w:p w14:paraId="6957D1FC" w14:textId="779874A4" w:rsidR="00AF2B72" w:rsidRPr="00BA04D6" w:rsidRDefault="00AF2B72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Listado de presupuestos</w:t>
      </w:r>
    </w:p>
    <w:p w14:paraId="48FAD4A4" w14:textId="2D91E72B" w:rsidR="00BA04D6" w:rsidRDefault="00BA04D6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Anular presupuesto</w:t>
      </w:r>
    </w:p>
    <w:p w14:paraId="515E3808" w14:textId="77777777" w:rsidR="00BA04D6" w:rsidRPr="00AF2B72" w:rsidRDefault="00BA04D6" w:rsidP="00AF2B72">
      <w:pPr>
        <w:spacing w:after="0" w:line="240" w:lineRule="auto"/>
        <w:ind w:firstLine="567"/>
        <w:rPr>
          <w:b/>
          <w:bCs/>
          <w:sz w:val="12"/>
          <w:szCs w:val="12"/>
        </w:rPr>
      </w:pPr>
    </w:p>
    <w:p w14:paraId="08874C5E" w14:textId="120EEA04" w:rsidR="00BA04D6" w:rsidRPr="00BA04D6" w:rsidRDefault="00BA04D6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t>Menú entregas:</w:t>
      </w:r>
    </w:p>
    <w:p w14:paraId="1F35E04F" w14:textId="27845155" w:rsidR="00210465" w:rsidRPr="00BA04D6" w:rsidRDefault="00210465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Presupuestos pendientes</w:t>
      </w:r>
    </w:p>
    <w:p w14:paraId="16D729F2" w14:textId="70EAF304" w:rsidR="00210465" w:rsidRPr="00BA04D6" w:rsidRDefault="00210465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Stock manager</w:t>
      </w:r>
    </w:p>
    <w:p w14:paraId="63C0B73C" w14:textId="14933A6B" w:rsidR="00210465" w:rsidRDefault="00210465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Artículos</w:t>
      </w:r>
    </w:p>
    <w:p w14:paraId="16004B8D" w14:textId="642969DE" w:rsidR="00210465" w:rsidRPr="00BA04D6" w:rsidRDefault="00210465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t>Menú ingresos</w:t>
      </w:r>
      <w:r w:rsidR="00AF2B72">
        <w:rPr>
          <w:b/>
          <w:bCs/>
          <w:sz w:val="24"/>
          <w:szCs w:val="24"/>
        </w:rPr>
        <w:t>:</w:t>
      </w:r>
    </w:p>
    <w:p w14:paraId="414847C2" w14:textId="27D06389" w:rsidR="00210465" w:rsidRPr="00210465" w:rsidRDefault="00210465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210465">
        <w:rPr>
          <w:sz w:val="24"/>
          <w:szCs w:val="24"/>
        </w:rPr>
        <w:t>Nuevo ingreso</w:t>
      </w:r>
    </w:p>
    <w:p w14:paraId="0087461B" w14:textId="7AAB8BBA" w:rsidR="00210465" w:rsidRDefault="00210465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 w:rsidRPr="00210465">
        <w:rPr>
          <w:sz w:val="24"/>
          <w:szCs w:val="24"/>
        </w:rPr>
        <w:t>Listar</w:t>
      </w:r>
    </w:p>
    <w:p w14:paraId="221C55B5" w14:textId="56957291" w:rsidR="00681739" w:rsidRDefault="00681739" w:rsidP="00BA04D6">
      <w:pPr>
        <w:pStyle w:val="Prrafodelista"/>
        <w:numPr>
          <w:ilvl w:val="1"/>
          <w:numId w:val="9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Actualizar precios</w:t>
      </w:r>
    </w:p>
    <w:p w14:paraId="25DF6D35" w14:textId="77777777" w:rsidR="00BA04D6" w:rsidRPr="00AF2B72" w:rsidRDefault="00BA04D6" w:rsidP="00AF2B72">
      <w:pPr>
        <w:spacing w:after="0" w:line="240" w:lineRule="auto"/>
        <w:ind w:firstLine="567"/>
        <w:rPr>
          <w:b/>
          <w:bCs/>
          <w:sz w:val="12"/>
          <w:szCs w:val="12"/>
        </w:rPr>
      </w:pPr>
    </w:p>
    <w:p w14:paraId="78E711E4" w14:textId="5ED0165D" w:rsidR="00210465" w:rsidRDefault="00210465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t>Clientes:</w:t>
      </w:r>
    </w:p>
    <w:p w14:paraId="6FF6CAC5" w14:textId="77777777" w:rsidR="00BA04D6" w:rsidRPr="00AF2B72" w:rsidRDefault="00BA04D6" w:rsidP="00AF2B72">
      <w:pPr>
        <w:spacing w:after="0" w:line="240" w:lineRule="auto"/>
        <w:ind w:firstLine="567"/>
        <w:rPr>
          <w:b/>
          <w:bCs/>
          <w:sz w:val="12"/>
          <w:szCs w:val="12"/>
        </w:rPr>
      </w:pPr>
    </w:p>
    <w:p w14:paraId="7B2BDBFC" w14:textId="568DE36D" w:rsidR="00210465" w:rsidRDefault="00210465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t>Proveedores:</w:t>
      </w:r>
    </w:p>
    <w:p w14:paraId="6116B5A9" w14:textId="77777777" w:rsidR="00BA04D6" w:rsidRPr="00AF2B72" w:rsidRDefault="00BA04D6" w:rsidP="00AF2B72">
      <w:pPr>
        <w:spacing w:after="0" w:line="240" w:lineRule="auto"/>
        <w:ind w:firstLine="567"/>
        <w:rPr>
          <w:b/>
          <w:bCs/>
          <w:sz w:val="12"/>
          <w:szCs w:val="12"/>
        </w:rPr>
      </w:pPr>
    </w:p>
    <w:p w14:paraId="7ED01788" w14:textId="167E09CD" w:rsidR="00210465" w:rsidRDefault="00210465" w:rsidP="00BA04D6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t>Usuarios:</w:t>
      </w:r>
    </w:p>
    <w:p w14:paraId="76C07499" w14:textId="77777777" w:rsidR="002E4071" w:rsidRDefault="002E4071">
      <w:pPr>
        <w:rPr>
          <w:sz w:val="24"/>
          <w:szCs w:val="24"/>
        </w:rPr>
        <w:sectPr w:rsidR="002E4071" w:rsidSect="002E4071">
          <w:type w:val="continuous"/>
          <w:pgSz w:w="11906" w:h="16838"/>
          <w:pgMar w:top="1417" w:right="1134" w:bottom="1417" w:left="1134" w:header="709" w:footer="709" w:gutter="0"/>
          <w:cols w:num="2" w:space="708"/>
          <w:docGrid w:linePitch="360"/>
        </w:sectPr>
      </w:pPr>
    </w:p>
    <w:p w14:paraId="7C4ABCA2" w14:textId="51C4676C" w:rsidR="00BA04D6" w:rsidRDefault="00BA04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A2BD45" w14:textId="77777777" w:rsidR="00BA04D6" w:rsidRDefault="00BA04D6" w:rsidP="00BA04D6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BA04D6">
        <w:rPr>
          <w:b/>
          <w:bCs/>
          <w:sz w:val="24"/>
          <w:szCs w:val="24"/>
        </w:rPr>
        <w:lastRenderedPageBreak/>
        <w:t>Menú presupuesto:</w:t>
      </w:r>
    </w:p>
    <w:p w14:paraId="7E94930E" w14:textId="77777777" w:rsidR="00BA04D6" w:rsidRDefault="00BA04D6" w:rsidP="00BA04D6">
      <w:pPr>
        <w:pStyle w:val="Prrafodelista"/>
        <w:numPr>
          <w:ilvl w:val="1"/>
          <w:numId w:val="10"/>
        </w:numPr>
        <w:ind w:left="993" w:hanging="633"/>
        <w:rPr>
          <w:sz w:val="24"/>
          <w:szCs w:val="24"/>
        </w:rPr>
      </w:pPr>
      <w:r w:rsidRPr="00BA04D6">
        <w:rPr>
          <w:sz w:val="24"/>
          <w:szCs w:val="24"/>
        </w:rPr>
        <w:t>Nuevo presupuesto:</w:t>
      </w:r>
      <w:r>
        <w:rPr>
          <w:sz w:val="24"/>
          <w:szCs w:val="24"/>
        </w:rPr>
        <w:t xml:space="preserve"> </w:t>
      </w:r>
    </w:p>
    <w:p w14:paraId="6BF45A03" w14:textId="33393AF9" w:rsidR="00BA04D6" w:rsidRPr="00BA04D6" w:rsidRDefault="00BA04D6" w:rsidP="00BA04D6">
      <w:pPr>
        <w:rPr>
          <w:sz w:val="24"/>
          <w:szCs w:val="24"/>
        </w:rPr>
      </w:pPr>
      <w:r w:rsidRPr="00BA04D6">
        <w:rPr>
          <w:noProof/>
          <w:sz w:val="24"/>
          <w:szCs w:val="24"/>
        </w:rPr>
        <w:drawing>
          <wp:inline distT="0" distB="0" distL="0" distR="0" wp14:anchorId="359828F7" wp14:editId="43470F8B">
            <wp:extent cx="6120130" cy="3605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F7BF" w14:textId="77777777" w:rsidR="00526131" w:rsidRDefault="00BA04D6" w:rsidP="00BA04D6">
      <w:pPr>
        <w:ind w:left="360"/>
        <w:rPr>
          <w:sz w:val="24"/>
          <w:szCs w:val="24"/>
        </w:rPr>
      </w:pPr>
      <w:r w:rsidRPr="00BA04D6">
        <w:rPr>
          <w:sz w:val="24"/>
          <w:szCs w:val="24"/>
        </w:rPr>
        <w:t>Aquí realizara los presupuestos nuevos</w:t>
      </w:r>
      <w:r>
        <w:rPr>
          <w:sz w:val="24"/>
          <w:szCs w:val="24"/>
        </w:rPr>
        <w:t xml:space="preserve">. </w:t>
      </w:r>
    </w:p>
    <w:p w14:paraId="3904BC3B" w14:textId="58E3D7AF" w:rsidR="00BA04D6" w:rsidRDefault="00BA04D6" w:rsidP="0052613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Primero ingresará un cliente buscándolo con el botón “</w:t>
      </w:r>
      <w:r w:rsidRPr="00BA04D6">
        <w:rPr>
          <w:b/>
          <w:bCs/>
          <w:sz w:val="24"/>
          <w:szCs w:val="24"/>
        </w:rPr>
        <w:t>Buscar cliente</w:t>
      </w:r>
      <w:r>
        <w:rPr>
          <w:sz w:val="24"/>
          <w:szCs w:val="24"/>
        </w:rPr>
        <w:t>”, en caso de ser cliente nuevo lo podrá agregar desde el botón “</w:t>
      </w:r>
      <w:r w:rsidRPr="00BA04D6">
        <w:rPr>
          <w:b/>
          <w:bCs/>
          <w:sz w:val="24"/>
          <w:szCs w:val="24"/>
        </w:rPr>
        <w:t>Cliente Nuevo</w:t>
      </w:r>
      <w:r>
        <w:rPr>
          <w:sz w:val="24"/>
          <w:szCs w:val="24"/>
        </w:rPr>
        <w:t>”</w:t>
      </w:r>
      <w:r w:rsidR="00526131">
        <w:rPr>
          <w:sz w:val="24"/>
          <w:szCs w:val="24"/>
        </w:rPr>
        <w:t>.</w:t>
      </w:r>
    </w:p>
    <w:p w14:paraId="37D630BD" w14:textId="12F98A49" w:rsidR="00526131" w:rsidRDefault="00526131" w:rsidP="0052613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Luego se ingresarán los artículos, seleccionándolos desde el listado que aparecerá al cliquear en el botón “</w:t>
      </w:r>
      <w:r w:rsidRPr="00526131">
        <w:rPr>
          <w:b/>
          <w:bCs/>
          <w:sz w:val="24"/>
          <w:szCs w:val="24"/>
        </w:rPr>
        <w:t>Buscar artículos</w:t>
      </w:r>
      <w:r>
        <w:rPr>
          <w:sz w:val="24"/>
          <w:szCs w:val="24"/>
        </w:rPr>
        <w:t>”, cuando tenemos el articulo seleccionado en la grilla, agregamos la cantidad de artículos y cliqueamos en el botón “</w:t>
      </w:r>
      <w:r w:rsidRPr="00526131">
        <w:rPr>
          <w:b/>
          <w:bCs/>
          <w:sz w:val="24"/>
          <w:szCs w:val="24"/>
        </w:rPr>
        <w:t>Agregar a presupuesto</w:t>
      </w:r>
      <w:r>
        <w:rPr>
          <w:sz w:val="24"/>
          <w:szCs w:val="24"/>
        </w:rPr>
        <w:t>”. Agregamos todos los artículos que el cliente solicite y luego cliqueamos en el botón “</w:t>
      </w:r>
      <w:r w:rsidRPr="00526131">
        <w:rPr>
          <w:b/>
          <w:bCs/>
          <w:sz w:val="24"/>
          <w:szCs w:val="24"/>
        </w:rPr>
        <w:t>Aceptar</w:t>
      </w:r>
      <w:r>
        <w:rPr>
          <w:sz w:val="24"/>
          <w:szCs w:val="24"/>
        </w:rPr>
        <w:t xml:space="preserve">”. Confirmamos la creación del presupuesto con “Aceptar” otra vez y ya se habrá cargado el presupuesto en el sistema. </w:t>
      </w:r>
    </w:p>
    <w:p w14:paraId="63AF62EB" w14:textId="4210D42F" w:rsidR="00526131" w:rsidRPr="00BA04D6" w:rsidRDefault="00526131" w:rsidP="0052613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 caso de querer imprimir el presupuesto, tendrá que buscarlo desde el menú 1.2 Buscador presupuesto.</w:t>
      </w:r>
    </w:p>
    <w:p w14:paraId="7D767F26" w14:textId="77777777" w:rsidR="00AE04C4" w:rsidRDefault="00AE04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F06FA0" w14:textId="64467154" w:rsidR="00205A4F" w:rsidRPr="00205A4F" w:rsidRDefault="00205A4F" w:rsidP="00AE04C4">
      <w:pPr>
        <w:tabs>
          <w:tab w:val="left" w:pos="993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1.2</w:t>
      </w:r>
      <w:r w:rsidR="00AE04C4">
        <w:rPr>
          <w:sz w:val="24"/>
          <w:szCs w:val="24"/>
        </w:rPr>
        <w:tab/>
      </w:r>
      <w:r w:rsidRPr="00205A4F">
        <w:rPr>
          <w:sz w:val="24"/>
          <w:szCs w:val="24"/>
        </w:rPr>
        <w:t>Buscador de presupuesto</w:t>
      </w:r>
    </w:p>
    <w:p w14:paraId="7E1C0967" w14:textId="14A1A6C3" w:rsidR="00205A4F" w:rsidRDefault="00205A4F" w:rsidP="00BA04D6">
      <w:pPr>
        <w:spacing w:after="0" w:line="240" w:lineRule="auto"/>
        <w:rPr>
          <w:sz w:val="24"/>
          <w:szCs w:val="24"/>
        </w:rPr>
      </w:pPr>
    </w:p>
    <w:p w14:paraId="18874183" w14:textId="14731148" w:rsidR="00205A4F" w:rsidRDefault="00205A4F" w:rsidP="00BA04D6">
      <w:pPr>
        <w:spacing w:after="0" w:line="240" w:lineRule="auto"/>
        <w:rPr>
          <w:sz w:val="24"/>
          <w:szCs w:val="24"/>
        </w:rPr>
      </w:pPr>
      <w:r w:rsidRPr="00205A4F">
        <w:rPr>
          <w:noProof/>
          <w:sz w:val="24"/>
          <w:szCs w:val="24"/>
        </w:rPr>
        <w:drawing>
          <wp:inline distT="0" distB="0" distL="0" distR="0" wp14:anchorId="2C6D93DE" wp14:editId="156D1603">
            <wp:extent cx="6120130" cy="1911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AC22" w14:textId="68E19E55" w:rsidR="00205A4F" w:rsidRDefault="00205A4F" w:rsidP="00BA04D6">
      <w:pPr>
        <w:spacing w:after="0" w:line="240" w:lineRule="auto"/>
        <w:rPr>
          <w:sz w:val="24"/>
          <w:szCs w:val="24"/>
        </w:rPr>
      </w:pPr>
    </w:p>
    <w:p w14:paraId="32841F1C" w14:textId="75177745" w:rsidR="00205A4F" w:rsidRDefault="00205A4F" w:rsidP="00BA04D6">
      <w:pPr>
        <w:spacing w:after="0" w:line="240" w:lineRule="auto"/>
        <w:rPr>
          <w:sz w:val="24"/>
          <w:szCs w:val="24"/>
        </w:rPr>
      </w:pPr>
      <w:r w:rsidRPr="00205A4F">
        <w:rPr>
          <w:noProof/>
          <w:sz w:val="24"/>
          <w:szCs w:val="24"/>
        </w:rPr>
        <w:drawing>
          <wp:inline distT="0" distB="0" distL="0" distR="0" wp14:anchorId="62CFF96B" wp14:editId="73B4AB2B">
            <wp:extent cx="6120130" cy="2999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C94" w14:textId="354E9BEE" w:rsidR="00205A4F" w:rsidRDefault="00205A4F" w:rsidP="00BA04D6">
      <w:pPr>
        <w:spacing w:after="0" w:line="240" w:lineRule="auto"/>
        <w:rPr>
          <w:sz w:val="24"/>
          <w:szCs w:val="24"/>
        </w:rPr>
      </w:pPr>
    </w:p>
    <w:p w14:paraId="23C0D925" w14:textId="1A8A5611" w:rsidR="00205A4F" w:rsidRDefault="00205A4F" w:rsidP="00AF2B7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Aquí veremos los presupuestos realizados. </w:t>
      </w:r>
      <w:r w:rsidR="00AF2B72">
        <w:rPr>
          <w:sz w:val="24"/>
          <w:szCs w:val="24"/>
        </w:rPr>
        <w:t xml:space="preserve">Podemos buscarlos tanto por </w:t>
      </w:r>
      <w:r w:rsidR="0031639B">
        <w:rPr>
          <w:sz w:val="24"/>
          <w:szCs w:val="24"/>
        </w:rPr>
        <w:t>número</w:t>
      </w:r>
      <w:r w:rsidR="00AF2B72">
        <w:rPr>
          <w:sz w:val="24"/>
          <w:szCs w:val="24"/>
        </w:rPr>
        <w:t xml:space="preserve"> de documento o Cuil del cliente o podemos poner “%” y nos aparecerán todos.</w:t>
      </w:r>
    </w:p>
    <w:p w14:paraId="0CE1757A" w14:textId="3515E37B" w:rsidR="00AF2B72" w:rsidRDefault="00AF2B72" w:rsidP="00AF2B7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Desde aquí podemos visualizar el documento del presupuesto, descargarlo para enviarlo por mail o imprimirlo. Solamente tenemos que cliquear en “</w:t>
      </w:r>
      <w:r w:rsidRPr="00AF2B72">
        <w:rPr>
          <w:b/>
          <w:bCs/>
          <w:sz w:val="24"/>
          <w:szCs w:val="24"/>
        </w:rPr>
        <w:t>numero</w:t>
      </w:r>
      <w:r>
        <w:rPr>
          <w:sz w:val="24"/>
          <w:szCs w:val="24"/>
        </w:rPr>
        <w:t>” del presupuesto y se abrirá el documento.</w:t>
      </w:r>
    </w:p>
    <w:p w14:paraId="3C8C0FC9" w14:textId="77777777" w:rsidR="00AE04C4" w:rsidRDefault="00AE04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5BA37" w14:textId="04228A8A" w:rsidR="00AE04C4" w:rsidRDefault="00AE04C4" w:rsidP="00AE04C4">
      <w:pPr>
        <w:tabs>
          <w:tab w:val="left" w:pos="993"/>
        </w:tabs>
        <w:ind w:left="360"/>
        <w:rPr>
          <w:sz w:val="24"/>
          <w:szCs w:val="24"/>
        </w:rPr>
      </w:pPr>
      <w:r w:rsidRPr="00AE04C4">
        <w:rPr>
          <w:sz w:val="24"/>
          <w:szCs w:val="24"/>
        </w:rPr>
        <w:lastRenderedPageBreak/>
        <w:t>1.3</w:t>
      </w:r>
      <w:r w:rsidRPr="00AE04C4">
        <w:rPr>
          <w:sz w:val="24"/>
          <w:szCs w:val="24"/>
        </w:rPr>
        <w:tab/>
        <w:t>Listado de presupuestos</w:t>
      </w:r>
    </w:p>
    <w:p w14:paraId="3C297EAA" w14:textId="2BADC859" w:rsidR="00AE04C4" w:rsidRDefault="00AE04C4" w:rsidP="00AE04C4">
      <w:pPr>
        <w:tabs>
          <w:tab w:val="left" w:pos="993"/>
        </w:tabs>
        <w:rPr>
          <w:sz w:val="24"/>
          <w:szCs w:val="24"/>
        </w:rPr>
      </w:pPr>
      <w:r w:rsidRPr="00AE04C4">
        <w:rPr>
          <w:noProof/>
          <w:sz w:val="24"/>
          <w:szCs w:val="24"/>
        </w:rPr>
        <w:drawing>
          <wp:inline distT="0" distB="0" distL="0" distR="0" wp14:anchorId="287DCAC0" wp14:editId="6CAF1CB1">
            <wp:extent cx="6120130" cy="3144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240" w14:textId="5539B12E" w:rsidR="00AE04C4" w:rsidRDefault="00AE04C4" w:rsidP="0031639B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</w:rPr>
        <w:t>Es otro buscador de presupuestos, en este menú podemos buscarlos por fecha. Funciona igual que el menú anterior</w:t>
      </w:r>
      <w:r w:rsidR="006D5672">
        <w:rPr>
          <w:sz w:val="24"/>
          <w:szCs w:val="24"/>
        </w:rPr>
        <w:t xml:space="preserve">, al cliquear en el </w:t>
      </w:r>
      <w:r w:rsidR="002E4071">
        <w:rPr>
          <w:sz w:val="24"/>
          <w:szCs w:val="24"/>
        </w:rPr>
        <w:t>número</w:t>
      </w:r>
      <w:r w:rsidR="006D5672">
        <w:rPr>
          <w:sz w:val="24"/>
          <w:szCs w:val="24"/>
        </w:rPr>
        <w:t xml:space="preserve"> se abre el presupuesto y podemos descargarlo o imprimirlo.</w:t>
      </w:r>
    </w:p>
    <w:p w14:paraId="214F2554" w14:textId="77777777" w:rsidR="002E4071" w:rsidRPr="00AE04C4" w:rsidRDefault="002E4071" w:rsidP="00AE04C4">
      <w:pPr>
        <w:tabs>
          <w:tab w:val="left" w:pos="993"/>
        </w:tabs>
        <w:rPr>
          <w:sz w:val="24"/>
          <w:szCs w:val="24"/>
        </w:rPr>
      </w:pPr>
    </w:p>
    <w:p w14:paraId="272B7C27" w14:textId="02F594FE" w:rsidR="00AE04C4" w:rsidRPr="00AE04C4" w:rsidRDefault="00AE04C4" w:rsidP="00AE04C4">
      <w:pPr>
        <w:pStyle w:val="Prrafodelista"/>
        <w:numPr>
          <w:ilvl w:val="0"/>
          <w:numId w:val="9"/>
        </w:numPr>
        <w:tabs>
          <w:tab w:val="left" w:pos="993"/>
        </w:tabs>
        <w:rPr>
          <w:sz w:val="24"/>
          <w:szCs w:val="24"/>
        </w:rPr>
      </w:pPr>
      <w:r w:rsidRPr="00AE04C4">
        <w:rPr>
          <w:sz w:val="24"/>
          <w:szCs w:val="24"/>
        </w:rPr>
        <w:br w:type="page"/>
      </w:r>
    </w:p>
    <w:p w14:paraId="64896DAA" w14:textId="170147C8" w:rsidR="00AF2B72" w:rsidRPr="00AF2B72" w:rsidRDefault="00AF2B72" w:rsidP="00AE04C4">
      <w:pPr>
        <w:tabs>
          <w:tab w:val="left" w:pos="993"/>
        </w:tabs>
        <w:ind w:left="360"/>
        <w:rPr>
          <w:sz w:val="24"/>
          <w:szCs w:val="24"/>
        </w:rPr>
      </w:pPr>
      <w:r w:rsidRPr="00AF2B72">
        <w:rPr>
          <w:sz w:val="24"/>
          <w:szCs w:val="24"/>
        </w:rPr>
        <w:lastRenderedPageBreak/>
        <w:t>1.</w:t>
      </w:r>
      <w:r w:rsidR="00AE04C4">
        <w:rPr>
          <w:sz w:val="24"/>
          <w:szCs w:val="24"/>
        </w:rPr>
        <w:t>4</w:t>
      </w:r>
      <w:r w:rsidR="00AE04C4">
        <w:rPr>
          <w:sz w:val="24"/>
          <w:szCs w:val="24"/>
        </w:rPr>
        <w:tab/>
      </w:r>
      <w:r w:rsidRPr="00AF2B72">
        <w:rPr>
          <w:sz w:val="24"/>
          <w:szCs w:val="24"/>
        </w:rPr>
        <w:t>Anular presupuesto</w:t>
      </w:r>
    </w:p>
    <w:p w14:paraId="5EE97C55" w14:textId="24E2F191" w:rsidR="00AF2B72" w:rsidRDefault="006D5672" w:rsidP="00AF2B72">
      <w:pPr>
        <w:spacing w:after="0" w:line="240" w:lineRule="auto"/>
        <w:jc w:val="both"/>
        <w:rPr>
          <w:sz w:val="24"/>
          <w:szCs w:val="24"/>
        </w:rPr>
      </w:pPr>
      <w:r w:rsidRPr="006D5672">
        <w:rPr>
          <w:noProof/>
          <w:sz w:val="24"/>
          <w:szCs w:val="24"/>
        </w:rPr>
        <w:drawing>
          <wp:inline distT="0" distB="0" distL="0" distR="0" wp14:anchorId="315A0D10" wp14:editId="6F601BBA">
            <wp:extent cx="6120130" cy="2837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8281" w14:textId="4AEE6914" w:rsidR="00AF2B72" w:rsidRDefault="00AF2B72" w:rsidP="00AF2B72">
      <w:pPr>
        <w:spacing w:after="0" w:line="240" w:lineRule="auto"/>
        <w:jc w:val="both"/>
        <w:rPr>
          <w:sz w:val="24"/>
          <w:szCs w:val="24"/>
        </w:rPr>
      </w:pPr>
    </w:p>
    <w:p w14:paraId="3741F26B" w14:textId="63BA944D" w:rsidR="00AF2B72" w:rsidRDefault="006D5672" w:rsidP="00AF2B7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Desde aquí, podemos anular o borrar un presupuesto ya realizado, solamente tenemos que cliquear en el botón “Anular” o en el botón “Borrar” del presupuesto que queramos y se realizara la operación seleccionada.</w:t>
      </w:r>
    </w:p>
    <w:p w14:paraId="07D843B0" w14:textId="0EA97821" w:rsidR="006D5672" w:rsidRDefault="006D56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6A26ED" w14:textId="77777777" w:rsidR="006D5672" w:rsidRPr="006D5672" w:rsidRDefault="006D5672" w:rsidP="006D5672">
      <w:pPr>
        <w:tabs>
          <w:tab w:val="left" w:pos="993"/>
        </w:tabs>
        <w:ind w:left="360"/>
        <w:rPr>
          <w:sz w:val="24"/>
          <w:szCs w:val="24"/>
        </w:rPr>
      </w:pPr>
      <w:r w:rsidRPr="006D5672">
        <w:rPr>
          <w:sz w:val="24"/>
          <w:szCs w:val="24"/>
        </w:rPr>
        <w:lastRenderedPageBreak/>
        <w:t>2.1</w:t>
      </w:r>
      <w:r w:rsidRPr="006D5672">
        <w:rPr>
          <w:sz w:val="24"/>
          <w:szCs w:val="24"/>
        </w:rPr>
        <w:tab/>
        <w:t>Presupuestos pendientes</w:t>
      </w:r>
    </w:p>
    <w:p w14:paraId="16723E84" w14:textId="4BC66D6A" w:rsidR="006D5672" w:rsidRDefault="006D5672" w:rsidP="006D5672">
      <w:p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  <w:r w:rsidRPr="006D5672">
        <w:rPr>
          <w:noProof/>
          <w:sz w:val="24"/>
          <w:szCs w:val="24"/>
        </w:rPr>
        <w:drawing>
          <wp:inline distT="0" distB="0" distL="0" distR="0" wp14:anchorId="4F9866DC" wp14:editId="5D3B6CB6">
            <wp:extent cx="6120130" cy="2966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598C" w14:textId="4A1FE805" w:rsidR="006D5672" w:rsidRDefault="006D5672" w:rsidP="006D5672">
      <w:p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</w:p>
    <w:p w14:paraId="696EA467" w14:textId="55BA9232" w:rsidR="006D5672" w:rsidRDefault="006D5672" w:rsidP="006D5672">
      <w:p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aquí podremos ver el presupuesto o marcarlo como entregado. Para verlo cliquearemos en el </w:t>
      </w:r>
      <w:r w:rsidR="002E4071">
        <w:rPr>
          <w:sz w:val="24"/>
          <w:szCs w:val="24"/>
        </w:rPr>
        <w:t>número</w:t>
      </w:r>
      <w:r>
        <w:rPr>
          <w:sz w:val="24"/>
          <w:szCs w:val="24"/>
        </w:rPr>
        <w:t xml:space="preserve"> del presupuesto y para marcarlo como entregado, cliquearemos en el botón verde de la columna “entregar”. Al realizar esta operación, el presupuesto se marcará como entregado y los artículos que se encuentran en el serán descontados del stock.</w:t>
      </w:r>
    </w:p>
    <w:p w14:paraId="52D5FDAE" w14:textId="7671E21C" w:rsidR="00CB1B7A" w:rsidRDefault="00CB1B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630F2D" w14:textId="005D3066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>
        <w:rPr>
          <w:sz w:val="24"/>
          <w:szCs w:val="24"/>
        </w:rPr>
        <w:tab/>
      </w:r>
      <w:r w:rsidRPr="00CB1B7A">
        <w:rPr>
          <w:sz w:val="24"/>
          <w:szCs w:val="24"/>
        </w:rPr>
        <w:t>Stock manager</w:t>
      </w:r>
    </w:p>
    <w:p w14:paraId="12166B56" w14:textId="3343854D" w:rsidR="00CB1B7A" w:rsidRDefault="00CB1B7A" w:rsidP="00CB1B7A">
      <w:pPr>
        <w:tabs>
          <w:tab w:val="left" w:pos="993"/>
        </w:tabs>
        <w:jc w:val="center"/>
        <w:rPr>
          <w:sz w:val="24"/>
          <w:szCs w:val="24"/>
        </w:rPr>
      </w:pPr>
      <w:r w:rsidRPr="00CB1B7A">
        <w:rPr>
          <w:noProof/>
          <w:sz w:val="24"/>
          <w:szCs w:val="24"/>
        </w:rPr>
        <w:drawing>
          <wp:inline distT="0" distB="0" distL="0" distR="0" wp14:anchorId="405DA72D" wp14:editId="2C3B7F5B">
            <wp:extent cx="6120130" cy="33140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9BC5" w14:textId="3E1C821F" w:rsidR="00CB1B7A" w:rsidRDefault="002E4071" w:rsidP="0031639B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Desde aquí podemos listar los artículos, modificar el stock, e imprimir el stock.</w:t>
      </w:r>
    </w:p>
    <w:p w14:paraId="66B8C16A" w14:textId="7A04CCCF" w:rsidR="002E4071" w:rsidRPr="00CB1B7A" w:rsidRDefault="002E4071" w:rsidP="0031639B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modificar el stock cambiamos el numero en la caja de texto del stock o del stock mínimo y chequeamos la cajita y para aplicar los cambios hacer clic en el botón “Actualizar”.</w:t>
      </w:r>
    </w:p>
    <w:p w14:paraId="626CE7D0" w14:textId="77777777" w:rsidR="00CB1B7A" w:rsidRDefault="00CB1B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4A2FC1" w14:textId="4D83A0C1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2.3</w:t>
      </w:r>
      <w:r>
        <w:rPr>
          <w:sz w:val="24"/>
          <w:szCs w:val="24"/>
        </w:rPr>
        <w:tab/>
      </w:r>
      <w:r w:rsidRPr="00CB1B7A">
        <w:rPr>
          <w:sz w:val="24"/>
          <w:szCs w:val="24"/>
        </w:rPr>
        <w:t>Artículos</w:t>
      </w:r>
      <w:r>
        <w:rPr>
          <w:sz w:val="24"/>
          <w:szCs w:val="24"/>
        </w:rPr>
        <w:t>.</w:t>
      </w:r>
    </w:p>
    <w:p w14:paraId="4DBAE846" w14:textId="40165081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 w:rsidRPr="00CB1B7A">
        <w:rPr>
          <w:noProof/>
          <w:sz w:val="24"/>
          <w:szCs w:val="24"/>
        </w:rPr>
        <w:drawing>
          <wp:inline distT="0" distB="0" distL="0" distR="0" wp14:anchorId="69F32793" wp14:editId="7460C945">
            <wp:extent cx="6120130" cy="2926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4932" w14:textId="2649BCB6" w:rsidR="00CB1B7A" w:rsidRP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 w:rsidRPr="00CB1B7A">
        <w:rPr>
          <w:noProof/>
          <w:sz w:val="24"/>
          <w:szCs w:val="24"/>
        </w:rPr>
        <w:drawing>
          <wp:inline distT="0" distB="0" distL="0" distR="0" wp14:anchorId="75D96476" wp14:editId="081DB79A">
            <wp:extent cx="6120130" cy="3733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6925" w14:textId="4EF0B079" w:rsidR="00CB1B7A" w:rsidRDefault="002E4071" w:rsidP="0031639B">
      <w:pPr>
        <w:jc w:val="both"/>
        <w:rPr>
          <w:sz w:val="24"/>
          <w:szCs w:val="24"/>
        </w:rPr>
      </w:pPr>
      <w:r>
        <w:rPr>
          <w:sz w:val="24"/>
          <w:szCs w:val="24"/>
        </w:rPr>
        <w:t>Desde aquí gestionamos todo lo que tiene que ver con los artículos, podemos crear artículos nuevos, modificar artículos ya creados (los datos del artículo, no los precios)</w:t>
      </w:r>
      <w:r w:rsidR="0031639B">
        <w:rPr>
          <w:sz w:val="24"/>
          <w:szCs w:val="24"/>
        </w:rPr>
        <w:t xml:space="preserve">, listar, eliminar los artículos e imprimir los artículos listados. </w:t>
      </w:r>
      <w:r w:rsidR="00CB1B7A">
        <w:rPr>
          <w:sz w:val="24"/>
          <w:szCs w:val="24"/>
        </w:rPr>
        <w:br w:type="page"/>
      </w:r>
    </w:p>
    <w:p w14:paraId="3B7BF8E4" w14:textId="1F061F6D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3.1</w:t>
      </w:r>
      <w:r>
        <w:rPr>
          <w:sz w:val="24"/>
          <w:szCs w:val="24"/>
        </w:rPr>
        <w:tab/>
      </w:r>
      <w:r w:rsidRPr="00CB1B7A">
        <w:rPr>
          <w:sz w:val="24"/>
          <w:szCs w:val="24"/>
        </w:rPr>
        <w:t>Nuevo ingreso</w:t>
      </w:r>
    </w:p>
    <w:p w14:paraId="08EB1011" w14:textId="482F124A" w:rsidR="00CB1B7A" w:rsidRPr="00CB1B7A" w:rsidRDefault="00CB1B7A" w:rsidP="00CB1B7A">
      <w:pPr>
        <w:tabs>
          <w:tab w:val="left" w:pos="993"/>
        </w:tabs>
        <w:jc w:val="center"/>
        <w:rPr>
          <w:sz w:val="24"/>
          <w:szCs w:val="24"/>
        </w:rPr>
      </w:pPr>
      <w:r w:rsidRPr="00CB1B7A">
        <w:rPr>
          <w:noProof/>
          <w:sz w:val="24"/>
          <w:szCs w:val="24"/>
        </w:rPr>
        <w:drawing>
          <wp:inline distT="0" distB="0" distL="0" distR="0" wp14:anchorId="50DD862F" wp14:editId="4346A644">
            <wp:extent cx="6120130" cy="36296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43A" w14:textId="77777777" w:rsidR="0031639B" w:rsidRDefault="0031639B">
      <w:pPr>
        <w:rPr>
          <w:sz w:val="24"/>
          <w:szCs w:val="24"/>
        </w:rPr>
      </w:pPr>
      <w:r>
        <w:rPr>
          <w:sz w:val="24"/>
          <w:szCs w:val="24"/>
        </w:rPr>
        <w:t>Desde aquí damos de alta los artículos en el stock, es similar a la creación de Presupuesto. En vez de cliente tenemos Proveedor.</w:t>
      </w:r>
    </w:p>
    <w:p w14:paraId="468FCC5E" w14:textId="05D6DA23" w:rsidR="00CB1B7A" w:rsidRDefault="00CB1B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817F3" w14:textId="49FE9465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3.2</w:t>
      </w:r>
      <w:r>
        <w:rPr>
          <w:sz w:val="24"/>
          <w:szCs w:val="24"/>
        </w:rPr>
        <w:tab/>
      </w:r>
      <w:r w:rsidRPr="00CB1B7A">
        <w:rPr>
          <w:sz w:val="24"/>
          <w:szCs w:val="24"/>
        </w:rPr>
        <w:t>Listar</w:t>
      </w:r>
    </w:p>
    <w:p w14:paraId="2E694B57" w14:textId="0140175B" w:rsidR="00CB1B7A" w:rsidRPr="00CB1B7A" w:rsidRDefault="00CB1B7A" w:rsidP="00CB1B7A">
      <w:pPr>
        <w:tabs>
          <w:tab w:val="left" w:pos="993"/>
        </w:tabs>
        <w:rPr>
          <w:sz w:val="24"/>
          <w:szCs w:val="24"/>
        </w:rPr>
      </w:pPr>
      <w:r w:rsidRPr="00CB1B7A">
        <w:rPr>
          <w:noProof/>
          <w:sz w:val="24"/>
          <w:szCs w:val="24"/>
        </w:rPr>
        <w:drawing>
          <wp:inline distT="0" distB="0" distL="0" distR="0" wp14:anchorId="12CCA972" wp14:editId="75DE70D8">
            <wp:extent cx="6120130" cy="2876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7A61" w14:textId="4E380445" w:rsidR="00CB1B7A" w:rsidRDefault="0031639B">
      <w:pPr>
        <w:rPr>
          <w:sz w:val="24"/>
          <w:szCs w:val="24"/>
        </w:rPr>
      </w:pPr>
      <w:r>
        <w:rPr>
          <w:sz w:val="24"/>
          <w:szCs w:val="24"/>
        </w:rPr>
        <w:t>Desde aquí podremos ver un listado de los ingresos por día, también podemos abrirlo para imprimirlo.</w:t>
      </w:r>
      <w:r w:rsidR="00CB1B7A">
        <w:rPr>
          <w:sz w:val="24"/>
          <w:szCs w:val="24"/>
        </w:rPr>
        <w:br w:type="page"/>
      </w:r>
    </w:p>
    <w:p w14:paraId="0DCA4CFC" w14:textId="26C1BDD3" w:rsidR="00EB09E1" w:rsidRDefault="00EB09E1" w:rsidP="00EB09E1">
      <w:pPr>
        <w:tabs>
          <w:tab w:val="left" w:pos="993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3.3</w:t>
      </w:r>
      <w:r>
        <w:rPr>
          <w:sz w:val="24"/>
          <w:szCs w:val="24"/>
        </w:rPr>
        <w:tab/>
      </w:r>
      <w:r w:rsidRPr="00EB09E1">
        <w:rPr>
          <w:sz w:val="24"/>
          <w:szCs w:val="24"/>
        </w:rPr>
        <w:t>Actualizar precios</w:t>
      </w:r>
    </w:p>
    <w:p w14:paraId="719C0AB6" w14:textId="5AC323A2" w:rsidR="00EB09E1" w:rsidRDefault="00EB09E1" w:rsidP="00EB09E1">
      <w:pPr>
        <w:rPr>
          <w:sz w:val="24"/>
          <w:szCs w:val="24"/>
        </w:rPr>
      </w:pPr>
      <w:r w:rsidRPr="00EB09E1">
        <w:rPr>
          <w:noProof/>
          <w:sz w:val="24"/>
          <w:szCs w:val="24"/>
        </w:rPr>
        <w:drawing>
          <wp:inline distT="0" distB="0" distL="0" distR="0" wp14:anchorId="27A73837" wp14:editId="375F36B9">
            <wp:extent cx="6120130" cy="2584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F092" w14:textId="7CB25993" w:rsidR="00EB09E1" w:rsidRPr="00EB09E1" w:rsidRDefault="0031639B" w:rsidP="001739F6">
      <w:pPr>
        <w:jc w:val="both"/>
        <w:rPr>
          <w:sz w:val="24"/>
          <w:szCs w:val="24"/>
        </w:rPr>
      </w:pPr>
      <w:r>
        <w:rPr>
          <w:sz w:val="24"/>
          <w:szCs w:val="24"/>
        </w:rPr>
        <w:t>Desde aquí podremos actualizar los precios de los artículos. Para esto tenemos opciones: una es modificar uno por uno desde el cuadro de texto del precio de compra o del precio de venta y cli</w:t>
      </w:r>
      <w:r w:rsidR="001739F6">
        <w:rPr>
          <w:sz w:val="24"/>
          <w:szCs w:val="24"/>
        </w:rPr>
        <w:t>qu</w:t>
      </w:r>
      <w:r>
        <w:rPr>
          <w:sz w:val="24"/>
          <w:szCs w:val="24"/>
        </w:rPr>
        <w:t xml:space="preserve">ear en la cajita de </w:t>
      </w:r>
      <w:r w:rsidR="001739F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check</w:t>
      </w:r>
      <w:proofErr w:type="spellEnd"/>
      <w:r w:rsidR="001739F6">
        <w:rPr>
          <w:sz w:val="24"/>
          <w:szCs w:val="24"/>
        </w:rPr>
        <w:t>”, otra opción es debajo de todo modificar todos los artículos “chequeados” con un porcentaje. También podemos chequear o des chequear todos.</w:t>
      </w:r>
    </w:p>
    <w:p w14:paraId="551B2794" w14:textId="77777777" w:rsidR="00EB09E1" w:rsidRDefault="00EB09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E3F05" w14:textId="55706D3A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 w:rsidRPr="00CB1B7A">
        <w:rPr>
          <w:sz w:val="24"/>
          <w:szCs w:val="24"/>
        </w:rPr>
        <w:lastRenderedPageBreak/>
        <w:t>4</w:t>
      </w:r>
      <w:r w:rsidRPr="00CB1B7A">
        <w:rPr>
          <w:sz w:val="24"/>
          <w:szCs w:val="24"/>
        </w:rPr>
        <w:tab/>
      </w:r>
      <w:proofErr w:type="gramStart"/>
      <w:r w:rsidRPr="00CB1B7A">
        <w:rPr>
          <w:sz w:val="24"/>
          <w:szCs w:val="24"/>
        </w:rPr>
        <w:t>Clientes</w:t>
      </w:r>
      <w:proofErr w:type="gramEnd"/>
      <w:r w:rsidRPr="00CB1B7A">
        <w:rPr>
          <w:sz w:val="24"/>
          <w:szCs w:val="24"/>
        </w:rPr>
        <w:t>:</w:t>
      </w:r>
    </w:p>
    <w:p w14:paraId="6D3101DC" w14:textId="1D4692E5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 w:rsidRPr="00CB1B7A">
        <w:rPr>
          <w:noProof/>
          <w:sz w:val="24"/>
          <w:szCs w:val="24"/>
        </w:rPr>
        <w:drawing>
          <wp:inline distT="0" distB="0" distL="0" distR="0" wp14:anchorId="3357186B" wp14:editId="043E84A0">
            <wp:extent cx="6120130" cy="33451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1F14" w14:textId="0101F24A" w:rsidR="00485F27" w:rsidRPr="00CB1B7A" w:rsidRDefault="00485F27" w:rsidP="00CB1B7A">
      <w:pPr>
        <w:tabs>
          <w:tab w:val="left" w:pos="993"/>
        </w:tabs>
        <w:ind w:left="360"/>
        <w:rPr>
          <w:sz w:val="24"/>
          <w:szCs w:val="24"/>
        </w:rPr>
      </w:pPr>
      <w:r w:rsidRPr="00485F27">
        <w:rPr>
          <w:noProof/>
          <w:sz w:val="24"/>
          <w:szCs w:val="24"/>
        </w:rPr>
        <w:drawing>
          <wp:inline distT="0" distB="0" distL="0" distR="0" wp14:anchorId="42B8C452" wp14:editId="2F190CAD">
            <wp:extent cx="6120130" cy="36874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208" w14:textId="722CD99F" w:rsidR="00CB1B7A" w:rsidRDefault="002D6803">
      <w:pPr>
        <w:rPr>
          <w:sz w:val="24"/>
          <w:szCs w:val="24"/>
        </w:rPr>
      </w:pPr>
      <w:r>
        <w:rPr>
          <w:sz w:val="24"/>
          <w:szCs w:val="24"/>
        </w:rPr>
        <w:t>Desde aquí podemos dar de alta, modificar, eliminar listar e imprimir a los clientes.</w:t>
      </w:r>
      <w:r w:rsidR="00CB1B7A">
        <w:rPr>
          <w:sz w:val="24"/>
          <w:szCs w:val="24"/>
        </w:rPr>
        <w:br w:type="page"/>
      </w:r>
    </w:p>
    <w:p w14:paraId="39C78322" w14:textId="1E97BE4C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 w:rsidRPr="00CB1B7A">
        <w:rPr>
          <w:sz w:val="24"/>
          <w:szCs w:val="24"/>
        </w:rPr>
        <w:lastRenderedPageBreak/>
        <w:t>5</w:t>
      </w:r>
      <w:r w:rsidRPr="00CB1B7A">
        <w:rPr>
          <w:sz w:val="24"/>
          <w:szCs w:val="24"/>
        </w:rPr>
        <w:tab/>
      </w:r>
      <w:proofErr w:type="gramStart"/>
      <w:r w:rsidRPr="00CB1B7A">
        <w:rPr>
          <w:sz w:val="24"/>
          <w:szCs w:val="24"/>
        </w:rPr>
        <w:t>Proveedores</w:t>
      </w:r>
      <w:proofErr w:type="gramEnd"/>
      <w:r w:rsidRPr="00CB1B7A">
        <w:rPr>
          <w:sz w:val="24"/>
          <w:szCs w:val="24"/>
        </w:rPr>
        <w:t>:</w:t>
      </w:r>
    </w:p>
    <w:p w14:paraId="73AF16AF" w14:textId="5FE74702" w:rsidR="00CB1B7A" w:rsidRDefault="00485F27" w:rsidP="00485F27">
      <w:pPr>
        <w:tabs>
          <w:tab w:val="left" w:pos="993"/>
        </w:tabs>
        <w:rPr>
          <w:sz w:val="24"/>
          <w:szCs w:val="24"/>
        </w:rPr>
      </w:pPr>
      <w:r w:rsidRPr="00485F27">
        <w:rPr>
          <w:noProof/>
          <w:sz w:val="24"/>
          <w:szCs w:val="24"/>
        </w:rPr>
        <w:drawing>
          <wp:inline distT="0" distB="0" distL="0" distR="0" wp14:anchorId="50BE370A" wp14:editId="34489776">
            <wp:extent cx="6120130" cy="36499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EDEF" w14:textId="1FA56C37" w:rsidR="00CB1B7A" w:rsidRDefault="00485F27" w:rsidP="002D6803">
      <w:pPr>
        <w:tabs>
          <w:tab w:val="left" w:pos="993"/>
        </w:tabs>
        <w:rPr>
          <w:sz w:val="24"/>
          <w:szCs w:val="24"/>
        </w:rPr>
      </w:pPr>
      <w:r w:rsidRPr="00485F27">
        <w:rPr>
          <w:noProof/>
          <w:sz w:val="24"/>
          <w:szCs w:val="24"/>
        </w:rPr>
        <w:drawing>
          <wp:inline distT="0" distB="0" distL="0" distR="0" wp14:anchorId="3BB4E005" wp14:editId="37576746">
            <wp:extent cx="6120130" cy="37757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803" w:rsidRPr="002D6803">
        <w:rPr>
          <w:sz w:val="24"/>
          <w:szCs w:val="24"/>
        </w:rPr>
        <w:t xml:space="preserve"> </w:t>
      </w:r>
      <w:r w:rsidR="002D6803">
        <w:rPr>
          <w:sz w:val="24"/>
          <w:szCs w:val="24"/>
        </w:rPr>
        <w:t xml:space="preserve">Desde aquí podemos dar de alta, modificar, eliminar listar e imprimir a los </w:t>
      </w:r>
      <w:r w:rsidR="002D6803">
        <w:rPr>
          <w:sz w:val="24"/>
          <w:szCs w:val="24"/>
        </w:rPr>
        <w:t>proveedores</w:t>
      </w:r>
      <w:r w:rsidR="002D6803">
        <w:rPr>
          <w:sz w:val="24"/>
          <w:szCs w:val="24"/>
        </w:rPr>
        <w:t>.</w:t>
      </w:r>
      <w:r w:rsidR="00CB1B7A">
        <w:rPr>
          <w:sz w:val="24"/>
          <w:szCs w:val="24"/>
        </w:rPr>
        <w:br w:type="page"/>
      </w:r>
    </w:p>
    <w:p w14:paraId="7EEAE51A" w14:textId="2F21C917" w:rsidR="00CB1B7A" w:rsidRDefault="00CB1B7A" w:rsidP="00CB1B7A">
      <w:pPr>
        <w:tabs>
          <w:tab w:val="left" w:pos="993"/>
        </w:tabs>
        <w:ind w:left="360"/>
        <w:rPr>
          <w:sz w:val="24"/>
          <w:szCs w:val="24"/>
        </w:rPr>
      </w:pPr>
      <w:r w:rsidRPr="00CB1B7A">
        <w:rPr>
          <w:sz w:val="24"/>
          <w:szCs w:val="24"/>
        </w:rPr>
        <w:lastRenderedPageBreak/>
        <w:t>6</w:t>
      </w:r>
      <w:r w:rsidRPr="00CB1B7A">
        <w:rPr>
          <w:sz w:val="24"/>
          <w:szCs w:val="24"/>
        </w:rPr>
        <w:tab/>
      </w:r>
      <w:proofErr w:type="gramStart"/>
      <w:r w:rsidRPr="00CB1B7A">
        <w:rPr>
          <w:sz w:val="24"/>
          <w:szCs w:val="24"/>
        </w:rPr>
        <w:t>Usuarios</w:t>
      </w:r>
      <w:proofErr w:type="gramEnd"/>
      <w:r w:rsidRPr="00CB1B7A">
        <w:rPr>
          <w:sz w:val="24"/>
          <w:szCs w:val="24"/>
        </w:rPr>
        <w:t>:</w:t>
      </w:r>
    </w:p>
    <w:p w14:paraId="3E2C36F8" w14:textId="1082EB94" w:rsidR="00485F27" w:rsidRDefault="00485F27" w:rsidP="00485F27">
      <w:pPr>
        <w:tabs>
          <w:tab w:val="left" w:pos="993"/>
        </w:tabs>
        <w:jc w:val="center"/>
        <w:rPr>
          <w:sz w:val="24"/>
          <w:szCs w:val="24"/>
        </w:rPr>
      </w:pPr>
      <w:r w:rsidRPr="00485F27">
        <w:rPr>
          <w:noProof/>
          <w:sz w:val="24"/>
          <w:szCs w:val="24"/>
        </w:rPr>
        <w:drawing>
          <wp:inline distT="0" distB="0" distL="0" distR="0" wp14:anchorId="12C4DCC0" wp14:editId="618A44EC">
            <wp:extent cx="6120130" cy="22548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814" w14:textId="2835467C" w:rsidR="00485F27" w:rsidRDefault="00485F27" w:rsidP="00485F27">
      <w:pPr>
        <w:tabs>
          <w:tab w:val="left" w:pos="993"/>
        </w:tabs>
        <w:jc w:val="center"/>
        <w:rPr>
          <w:sz w:val="24"/>
          <w:szCs w:val="24"/>
        </w:rPr>
      </w:pPr>
      <w:r w:rsidRPr="00485F27">
        <w:rPr>
          <w:noProof/>
          <w:sz w:val="24"/>
          <w:szCs w:val="24"/>
        </w:rPr>
        <w:drawing>
          <wp:inline distT="0" distB="0" distL="0" distR="0" wp14:anchorId="0CED7D34" wp14:editId="6A6A94DC">
            <wp:extent cx="6120130" cy="18408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7FC" w14:textId="737AFCAC" w:rsidR="002D6803" w:rsidRPr="00CB1B7A" w:rsidRDefault="002D6803" w:rsidP="002D6803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Desde aquí podemos crear o eliminar los usuarios que ingresen al sistema.</w:t>
      </w:r>
    </w:p>
    <w:sectPr w:rsidR="002D6803" w:rsidRPr="00CB1B7A" w:rsidSect="002E4071">
      <w:type w:val="continuous"/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2A2B" w14:textId="77777777" w:rsidR="00F302C8" w:rsidRDefault="00F302C8" w:rsidP="00B00CE3">
      <w:pPr>
        <w:spacing w:after="0" w:line="240" w:lineRule="auto"/>
      </w:pPr>
      <w:r>
        <w:separator/>
      </w:r>
    </w:p>
  </w:endnote>
  <w:endnote w:type="continuationSeparator" w:id="0">
    <w:p w14:paraId="0789F6C1" w14:textId="77777777" w:rsidR="00F302C8" w:rsidRDefault="00F302C8" w:rsidP="00B0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2730" w14:textId="77777777" w:rsidR="00B00CE3" w:rsidRPr="00B00CE3" w:rsidRDefault="00B00CE3" w:rsidP="00B00CE3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0"/>
        <w:tab w:val="left" w:pos="851"/>
        <w:tab w:val="left" w:pos="3828"/>
        <w:tab w:val="left" w:pos="7371"/>
      </w:tabs>
      <w:rPr>
        <w:sz w:val="16"/>
      </w:rPr>
    </w:pPr>
  </w:p>
  <w:p w14:paraId="4AFE3959" w14:textId="77777777" w:rsidR="00B00CE3" w:rsidRDefault="00B00CE3" w:rsidP="00B00CE3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0"/>
        <w:tab w:val="left" w:pos="851"/>
        <w:tab w:val="left" w:pos="3828"/>
        <w:tab w:val="left" w:pos="7371"/>
      </w:tabs>
    </w:pP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6D1FF62B" wp14:editId="7E33C46E">
          <wp:simplePos x="0" y="0"/>
          <wp:positionH relativeFrom="column">
            <wp:posOffset>1916430</wp:posOffset>
          </wp:positionH>
          <wp:positionV relativeFrom="paragraph">
            <wp:posOffset>133985</wp:posOffset>
          </wp:positionV>
          <wp:extent cx="359410" cy="344805"/>
          <wp:effectExtent l="0" t="0" r="2540" b="0"/>
          <wp:wrapNone/>
          <wp:docPr id="127" name="Imagen 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4582806-14051321343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44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303B70F" wp14:editId="6092811B">
              <wp:simplePos x="0" y="0"/>
              <wp:positionH relativeFrom="column">
                <wp:posOffset>4287520</wp:posOffset>
              </wp:positionH>
              <wp:positionV relativeFrom="paragraph">
                <wp:posOffset>54610</wp:posOffset>
              </wp:positionV>
              <wp:extent cx="1924050" cy="1404620"/>
              <wp:effectExtent l="0" t="0" r="0" b="8890"/>
              <wp:wrapSquare wrapText="bothSides"/>
              <wp:docPr id="9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FF438A" w14:textId="77777777" w:rsidR="00B00CE3" w:rsidRPr="002E5FF2" w:rsidRDefault="00B00CE3" w:rsidP="00B00CE3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right" w:pos="0"/>
                              <w:tab w:val="left" w:pos="851"/>
                              <w:tab w:val="left" w:pos="3828"/>
                              <w:tab w:val="left" w:pos="7371"/>
                            </w:tabs>
                            <w:rPr>
                              <w:rFonts w:ascii="Segoe UI" w:hAnsi="Segoe UI" w:cs="Segoe UI"/>
                              <w:sz w:val="24"/>
                            </w:rPr>
                          </w:pPr>
                          <w:r w:rsidRPr="002E5FF2">
                            <w:rPr>
                              <w:rFonts w:ascii="Segoe UI" w:hAnsi="Segoe UI" w:cs="Segoe UI"/>
                              <w:sz w:val="24"/>
                            </w:rPr>
                            <w:t xml:space="preserve">+54 9 2324 - 15 690313 </w:t>
                          </w:r>
                          <w:r w:rsidRPr="002E5FF2">
                            <w:rPr>
                              <w:rFonts w:ascii="Segoe UI" w:hAnsi="Segoe UI" w:cs="Segoe UI"/>
                              <w:sz w:val="24"/>
                            </w:rPr>
                            <w:br/>
                            <w:t xml:space="preserve">+54 9 2324 – 15 </w:t>
                          </w:r>
                          <w:r>
                            <w:rPr>
                              <w:rFonts w:ascii="Segoe UI" w:hAnsi="Segoe UI" w:cs="Segoe UI"/>
                              <w:sz w:val="24"/>
                            </w:rPr>
                            <w:t>50</w:t>
                          </w:r>
                          <w:r w:rsidRPr="004743E3">
                            <w:rPr>
                              <w:rFonts w:ascii="Segoe UI" w:hAnsi="Segoe UI" w:cs="Segoe UI"/>
                              <w:sz w:val="24"/>
                            </w:rPr>
                            <w:t>5930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3B70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7.6pt;margin-top:4.3pt;width:15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" stroked="f">
              <v:textbox style="mso-fit-shape-to-text:t">
                <w:txbxContent>
                  <w:p w14:paraId="10FF438A" w14:textId="77777777" w:rsidR="00B00CE3" w:rsidRPr="002E5FF2" w:rsidRDefault="00B00CE3" w:rsidP="00B00CE3">
                    <w:pPr>
                      <w:pStyle w:val="Piedepgina"/>
                      <w:tabs>
                        <w:tab w:val="clear" w:pos="4252"/>
                        <w:tab w:val="clear" w:pos="8504"/>
                        <w:tab w:val="right" w:pos="0"/>
                        <w:tab w:val="left" w:pos="851"/>
                        <w:tab w:val="left" w:pos="3828"/>
                        <w:tab w:val="left" w:pos="7371"/>
                      </w:tabs>
                      <w:rPr>
                        <w:rFonts w:ascii="Segoe UI" w:hAnsi="Segoe UI" w:cs="Segoe UI"/>
                        <w:sz w:val="24"/>
                      </w:rPr>
                    </w:pPr>
                    <w:r w:rsidRPr="002E5FF2">
                      <w:rPr>
                        <w:rFonts w:ascii="Segoe UI" w:hAnsi="Segoe UI" w:cs="Segoe UI"/>
                        <w:sz w:val="24"/>
                      </w:rPr>
                      <w:t xml:space="preserve">+54 9 2324 - 15 690313 </w:t>
                    </w:r>
                    <w:r w:rsidRPr="002E5FF2">
                      <w:rPr>
                        <w:rFonts w:ascii="Segoe UI" w:hAnsi="Segoe UI" w:cs="Segoe UI"/>
                        <w:sz w:val="24"/>
                      </w:rPr>
                      <w:br/>
                      <w:t xml:space="preserve">+54 9 2324 – 15 </w:t>
                    </w:r>
                    <w:r>
                      <w:rPr>
                        <w:rFonts w:ascii="Segoe UI" w:hAnsi="Segoe UI" w:cs="Segoe UI"/>
                        <w:sz w:val="24"/>
                      </w:rPr>
                      <w:t>50</w:t>
                    </w:r>
                    <w:r w:rsidRPr="004743E3">
                      <w:rPr>
                        <w:rFonts w:ascii="Segoe UI" w:hAnsi="Segoe UI" w:cs="Segoe UI"/>
                        <w:sz w:val="24"/>
                      </w:rPr>
                      <w:t>5930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F6FCDA9" wp14:editId="2F31B8F8">
              <wp:simplePos x="0" y="0"/>
              <wp:positionH relativeFrom="column">
                <wp:posOffset>2270760</wp:posOffset>
              </wp:positionH>
              <wp:positionV relativeFrom="paragraph">
                <wp:posOffset>156845</wp:posOffset>
              </wp:positionV>
              <wp:extent cx="1711325" cy="1404620"/>
              <wp:effectExtent l="0" t="0" r="3175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53616C" w14:textId="77777777" w:rsidR="00B00CE3" w:rsidRPr="002E5FF2" w:rsidRDefault="00F302C8" w:rsidP="00B00CE3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right" w:pos="0"/>
                              <w:tab w:val="left" w:pos="851"/>
                              <w:tab w:val="left" w:pos="3828"/>
                              <w:tab w:val="left" w:pos="7371"/>
                            </w:tabs>
                            <w:jc w:val="both"/>
                            <w:rPr>
                              <w:rFonts w:ascii="Segoe UI" w:hAnsi="Segoe UI" w:cs="Segoe UI"/>
                              <w:sz w:val="24"/>
                            </w:rPr>
                          </w:pPr>
                          <w:hyperlink r:id="rId2" w:history="1">
                            <w:r w:rsidR="00B00CE3" w:rsidRPr="002E5FF2">
                              <w:rPr>
                                <w:rStyle w:val="Hipervnculo"/>
                                <w:rFonts w:ascii="Segoe UI" w:hAnsi="Segoe UI" w:cs="Segoe UI"/>
                                <w:sz w:val="24"/>
                              </w:rPr>
                              <w:t>infogifsys@gmail.com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FCDA9" id="_x0000_s1027" type="#_x0000_t202" style="position:absolute;margin-left:178.8pt;margin-top:12.35pt;width:134.75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" stroked="f">
              <v:textbox style="mso-fit-shape-to-text:t">
                <w:txbxContent>
                  <w:p w14:paraId="3553616C" w14:textId="77777777" w:rsidR="00B00CE3" w:rsidRPr="002E5FF2" w:rsidRDefault="00F302C8" w:rsidP="00B00CE3">
                    <w:pPr>
                      <w:pStyle w:val="Piedepgina"/>
                      <w:tabs>
                        <w:tab w:val="clear" w:pos="4252"/>
                        <w:tab w:val="clear" w:pos="8504"/>
                        <w:tab w:val="right" w:pos="0"/>
                        <w:tab w:val="left" w:pos="851"/>
                        <w:tab w:val="left" w:pos="3828"/>
                        <w:tab w:val="left" w:pos="7371"/>
                      </w:tabs>
                      <w:jc w:val="both"/>
                      <w:rPr>
                        <w:rFonts w:ascii="Segoe UI" w:hAnsi="Segoe UI" w:cs="Segoe UI"/>
                        <w:sz w:val="24"/>
                      </w:rPr>
                    </w:pPr>
                    <w:hyperlink r:id="rId3" w:history="1">
                      <w:r w:rsidR="00B00CE3" w:rsidRPr="002E5FF2">
                        <w:rPr>
                          <w:rStyle w:val="Hipervnculo"/>
                          <w:rFonts w:ascii="Segoe UI" w:hAnsi="Segoe UI" w:cs="Segoe UI"/>
                          <w:sz w:val="24"/>
                        </w:rPr>
                        <w:t>infogifsys@gmail.com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191BD37" wp14:editId="6F14A684">
          <wp:simplePos x="0" y="0"/>
          <wp:positionH relativeFrom="column">
            <wp:posOffset>3994785</wp:posOffset>
          </wp:positionH>
          <wp:positionV relativeFrom="paragraph">
            <wp:posOffset>126365</wp:posOffset>
          </wp:positionV>
          <wp:extent cx="359410" cy="359410"/>
          <wp:effectExtent l="0" t="0" r="2540" b="2540"/>
          <wp:wrapNone/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telefono-inteligente_318-33441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645175C" wp14:editId="239DCC36">
              <wp:simplePos x="0" y="0"/>
              <wp:positionH relativeFrom="column">
                <wp:posOffset>554355</wp:posOffset>
              </wp:positionH>
              <wp:positionV relativeFrom="paragraph">
                <wp:posOffset>154940</wp:posOffset>
              </wp:positionV>
              <wp:extent cx="1137285" cy="1404620"/>
              <wp:effectExtent l="0" t="0" r="5715" b="1905"/>
              <wp:wrapSquare wrapText="bothSides"/>
              <wp:docPr id="9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72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654A4" w14:textId="77777777" w:rsidR="00B00CE3" w:rsidRPr="002E5FF2" w:rsidRDefault="00B00CE3" w:rsidP="00B00CE3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right" w:pos="0"/>
                              <w:tab w:val="left" w:pos="851"/>
                              <w:tab w:val="left" w:pos="3828"/>
                              <w:tab w:val="left" w:pos="7371"/>
                            </w:tabs>
                            <w:rPr>
                              <w:rFonts w:ascii="Segoe UI" w:hAnsi="Segoe UI" w:cs="Segoe UI"/>
                              <w:sz w:val="24"/>
                            </w:rPr>
                          </w:pPr>
                          <w:r w:rsidRPr="002E5FF2">
                            <w:rPr>
                              <w:rFonts w:ascii="Segoe UI" w:hAnsi="Segoe UI" w:cs="Segoe UI"/>
                              <w:sz w:val="24"/>
                            </w:rPr>
                            <w:t>gifsys.com.ar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45175C" id="_x0000_s1028" type="#_x0000_t202" style="position:absolute;margin-left:43.65pt;margin-top:12.2pt;width:89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" stroked="f">
              <v:textbox style="mso-fit-shape-to-text:t">
                <w:txbxContent>
                  <w:p w14:paraId="0D9654A4" w14:textId="77777777" w:rsidR="00B00CE3" w:rsidRPr="002E5FF2" w:rsidRDefault="00B00CE3" w:rsidP="00B00CE3">
                    <w:pPr>
                      <w:pStyle w:val="Piedepgina"/>
                      <w:tabs>
                        <w:tab w:val="clear" w:pos="4252"/>
                        <w:tab w:val="clear" w:pos="8504"/>
                        <w:tab w:val="right" w:pos="0"/>
                        <w:tab w:val="left" w:pos="851"/>
                        <w:tab w:val="left" w:pos="3828"/>
                        <w:tab w:val="left" w:pos="7371"/>
                      </w:tabs>
                      <w:rPr>
                        <w:rFonts w:ascii="Segoe UI" w:hAnsi="Segoe UI" w:cs="Segoe UI"/>
                        <w:sz w:val="24"/>
                      </w:rPr>
                    </w:pPr>
                    <w:r w:rsidRPr="002E5FF2">
                      <w:rPr>
                        <w:rFonts w:ascii="Segoe UI" w:hAnsi="Segoe UI" w:cs="Segoe UI"/>
                        <w:sz w:val="24"/>
                      </w:rPr>
                      <w:t>gifsys.com.ar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7AFF866" wp14:editId="34D95784">
          <wp:simplePos x="0" y="0"/>
          <wp:positionH relativeFrom="column">
            <wp:posOffset>151130</wp:posOffset>
          </wp:positionH>
          <wp:positionV relativeFrom="paragraph">
            <wp:posOffset>126838</wp:posOffset>
          </wp:positionV>
          <wp:extent cx="359410" cy="359410"/>
          <wp:effectExtent l="0" t="0" r="2540" b="2540"/>
          <wp:wrapNone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web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EAEE2A" w14:textId="77777777" w:rsidR="00B00CE3" w:rsidRPr="00B00CE3" w:rsidRDefault="00B00CE3" w:rsidP="00B00CE3">
    <w:pPr>
      <w:pStyle w:val="Piedepgina"/>
      <w:tabs>
        <w:tab w:val="clear" w:pos="4252"/>
        <w:tab w:val="clear" w:pos="8504"/>
        <w:tab w:val="left" w:pos="1245"/>
      </w:tabs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DB7D" w14:textId="77777777" w:rsidR="00F302C8" w:rsidRDefault="00F302C8" w:rsidP="00B00CE3">
      <w:pPr>
        <w:spacing w:after="0" w:line="240" w:lineRule="auto"/>
      </w:pPr>
      <w:r>
        <w:separator/>
      </w:r>
    </w:p>
  </w:footnote>
  <w:footnote w:type="continuationSeparator" w:id="0">
    <w:p w14:paraId="71E3D757" w14:textId="77777777" w:rsidR="00F302C8" w:rsidRDefault="00F302C8" w:rsidP="00B00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9E60" w14:textId="77777777" w:rsidR="00B00CE3" w:rsidRDefault="00B00CE3" w:rsidP="00B00CE3">
    <w:pPr>
      <w:jc w:val="right"/>
      <w:rPr>
        <w:sz w:val="28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45D7ADDE" wp14:editId="7E35EFD7">
          <wp:simplePos x="0" y="0"/>
          <wp:positionH relativeFrom="margin">
            <wp:posOffset>2540</wp:posOffset>
          </wp:positionH>
          <wp:positionV relativeFrom="paragraph">
            <wp:posOffset>109058</wp:posOffset>
          </wp:positionV>
          <wp:extent cx="2241550" cy="920750"/>
          <wp:effectExtent l="0" t="0" r="6350" b="0"/>
          <wp:wrapNone/>
          <wp:docPr id="126" name="Imagen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if Sys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550" cy="920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5F89FD" w14:textId="2057418C" w:rsidR="00455851" w:rsidRPr="00A30AED" w:rsidRDefault="0005777E" w:rsidP="00704D00">
    <w:pPr>
      <w:spacing w:after="0" w:line="240" w:lineRule="auto"/>
      <w:ind w:firstLine="4253"/>
      <w:jc w:val="right"/>
      <w:rPr>
        <w:rFonts w:ascii="Segoe UI" w:hAnsi="Segoe UI" w:cs="Segoe UI"/>
        <w:sz w:val="28"/>
      </w:rPr>
    </w:pPr>
    <w:r>
      <w:rPr>
        <w:rFonts w:ascii="Segoe UI" w:hAnsi="Segoe UI" w:cs="Segoe UI"/>
        <w:sz w:val="52"/>
      </w:rPr>
      <w:t>Manual de usuario</w:t>
    </w:r>
  </w:p>
  <w:p w14:paraId="7E3D82D4" w14:textId="77777777" w:rsidR="00B00CE3" w:rsidRPr="00B847E3" w:rsidRDefault="00B00CE3" w:rsidP="00B00CE3">
    <w:pPr>
      <w:jc w:val="right"/>
      <w:rPr>
        <w:sz w:val="4"/>
      </w:rPr>
    </w:pPr>
  </w:p>
  <w:p w14:paraId="18D0E9A4" w14:textId="77777777" w:rsidR="00B00CE3" w:rsidRDefault="00F302C8" w:rsidP="00B00CE3">
    <w:pPr>
      <w:rPr>
        <w:sz w:val="28"/>
      </w:rPr>
    </w:pPr>
    <w:r>
      <w:rPr>
        <w:sz w:val="28"/>
      </w:rPr>
      <w:pict w14:anchorId="763F1545">
        <v:rect id="_x0000_i1025" style="width:244.5pt;height:1.7pt" o:hrpct="98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F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7425B"/>
    <w:multiLevelType w:val="hybridMultilevel"/>
    <w:tmpl w:val="AC803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BE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3029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0E78D0"/>
    <w:multiLevelType w:val="hybridMultilevel"/>
    <w:tmpl w:val="1984277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CC5F9E"/>
    <w:multiLevelType w:val="hybridMultilevel"/>
    <w:tmpl w:val="6EC4C4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E6217"/>
    <w:multiLevelType w:val="hybridMultilevel"/>
    <w:tmpl w:val="93664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FBD"/>
    <w:multiLevelType w:val="hybridMultilevel"/>
    <w:tmpl w:val="FEAA44D2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2E388A"/>
    <w:multiLevelType w:val="hybridMultilevel"/>
    <w:tmpl w:val="7E4251A6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FB46F8"/>
    <w:multiLevelType w:val="hybridMultilevel"/>
    <w:tmpl w:val="CC84A3D2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14"/>
    <w:rsid w:val="0005777E"/>
    <w:rsid w:val="00062DD0"/>
    <w:rsid w:val="000936F2"/>
    <w:rsid w:val="000B49CD"/>
    <w:rsid w:val="000D5284"/>
    <w:rsid w:val="00120945"/>
    <w:rsid w:val="001250CD"/>
    <w:rsid w:val="00142432"/>
    <w:rsid w:val="001739F6"/>
    <w:rsid w:val="001C2D14"/>
    <w:rsid w:val="001D60AB"/>
    <w:rsid w:val="00204881"/>
    <w:rsid w:val="00205A4F"/>
    <w:rsid w:val="00210465"/>
    <w:rsid w:val="0026622B"/>
    <w:rsid w:val="00290664"/>
    <w:rsid w:val="002D6803"/>
    <w:rsid w:val="002E4071"/>
    <w:rsid w:val="002F307A"/>
    <w:rsid w:val="0031639B"/>
    <w:rsid w:val="00455851"/>
    <w:rsid w:val="00475D5F"/>
    <w:rsid w:val="004817B7"/>
    <w:rsid w:val="00485F27"/>
    <w:rsid w:val="004C7E0C"/>
    <w:rsid w:val="00526131"/>
    <w:rsid w:val="005400BF"/>
    <w:rsid w:val="005430C5"/>
    <w:rsid w:val="00581215"/>
    <w:rsid w:val="00605FFA"/>
    <w:rsid w:val="00681739"/>
    <w:rsid w:val="006D5672"/>
    <w:rsid w:val="006D74A0"/>
    <w:rsid w:val="00704D00"/>
    <w:rsid w:val="008F0A0D"/>
    <w:rsid w:val="00900CCE"/>
    <w:rsid w:val="00921F90"/>
    <w:rsid w:val="00A31A6F"/>
    <w:rsid w:val="00A7345B"/>
    <w:rsid w:val="00AB41A3"/>
    <w:rsid w:val="00AE04C4"/>
    <w:rsid w:val="00AF2B72"/>
    <w:rsid w:val="00B00CE3"/>
    <w:rsid w:val="00B0776D"/>
    <w:rsid w:val="00BA04D6"/>
    <w:rsid w:val="00C51FA3"/>
    <w:rsid w:val="00C82010"/>
    <w:rsid w:val="00CB1B7A"/>
    <w:rsid w:val="00CC122A"/>
    <w:rsid w:val="00CF574A"/>
    <w:rsid w:val="00D30C96"/>
    <w:rsid w:val="00D67FF3"/>
    <w:rsid w:val="00DD3462"/>
    <w:rsid w:val="00E35C14"/>
    <w:rsid w:val="00EB09E1"/>
    <w:rsid w:val="00EF295A"/>
    <w:rsid w:val="00F06EF2"/>
    <w:rsid w:val="00F302C8"/>
    <w:rsid w:val="00F32805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711E6"/>
  <w15:chartTrackingRefBased/>
  <w15:docId w15:val="{CD453B5C-330F-437F-949F-42311C07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CE3"/>
  </w:style>
  <w:style w:type="paragraph" w:styleId="Piedepgina">
    <w:name w:val="footer"/>
    <w:basedOn w:val="Normal"/>
    <w:link w:val="PiedepginaCar"/>
    <w:uiPriority w:val="99"/>
    <w:unhideWhenUsed/>
    <w:rsid w:val="00B00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CE3"/>
  </w:style>
  <w:style w:type="character" w:styleId="Hipervnculo">
    <w:name w:val="Hyperlink"/>
    <w:basedOn w:val="Fuentedeprrafopredeter"/>
    <w:uiPriority w:val="99"/>
    <w:unhideWhenUsed/>
    <w:rsid w:val="00B00C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5C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gifsys@gmail.com" TargetMode="External"/><Relationship Id="rId2" Type="http://schemas.openxmlformats.org/officeDocument/2006/relationships/hyperlink" Target="mailto:infogifsys@gmail.com" TargetMode="External"/><Relationship Id="rId1" Type="http://schemas.openxmlformats.org/officeDocument/2006/relationships/image" Target="media/image4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cumentos\Plantillas%20personalizadas%20de%20Office\GiFSys%20Presupues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GiFSys Presupuesto.dotx</Template>
  <TotalTime>260</TotalTime>
  <Pages>14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Itterrep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Perretti</dc:creator>
  <cp:keywords/>
  <dc:description/>
  <cp:lastModifiedBy>Federico Perretti</cp:lastModifiedBy>
  <cp:revision>15</cp:revision>
  <cp:lastPrinted>2021-08-02T12:28:00Z</cp:lastPrinted>
  <dcterms:created xsi:type="dcterms:W3CDTF">2021-09-03T13:02:00Z</dcterms:created>
  <dcterms:modified xsi:type="dcterms:W3CDTF">2021-09-22T13:43:00Z</dcterms:modified>
</cp:coreProperties>
</file>