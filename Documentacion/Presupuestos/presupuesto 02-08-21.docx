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A268" w14:textId="56461DAB" w:rsidR="00A31A6F" w:rsidRDefault="00A31A6F" w:rsidP="00A31A6F">
      <w:pPr>
        <w:ind w:firstLine="567"/>
        <w:rPr>
          <w:sz w:val="24"/>
          <w:szCs w:val="24"/>
        </w:rPr>
      </w:pPr>
    </w:p>
    <w:p w14:paraId="3C74776D" w14:textId="605FDDA2" w:rsidR="00C51FA3" w:rsidRPr="001C2D14" w:rsidRDefault="00E35C14">
      <w:pPr>
        <w:rPr>
          <w:sz w:val="24"/>
          <w:szCs w:val="24"/>
        </w:rPr>
      </w:pPr>
      <w:r w:rsidRPr="001C2D14">
        <w:rPr>
          <w:sz w:val="24"/>
          <w:szCs w:val="24"/>
        </w:rPr>
        <w:t xml:space="preserve">Estimado </w:t>
      </w:r>
      <w:r w:rsidR="001D60AB" w:rsidRPr="001C2D14">
        <w:rPr>
          <w:sz w:val="24"/>
          <w:szCs w:val="24"/>
        </w:rPr>
        <w:t>Fernando</w:t>
      </w:r>
      <w:r w:rsidR="00F06EF2">
        <w:rPr>
          <w:sz w:val="24"/>
          <w:szCs w:val="24"/>
        </w:rPr>
        <w:t xml:space="preserve"> Maderera Mercedes:</w:t>
      </w:r>
    </w:p>
    <w:p w14:paraId="5B16668A" w14:textId="77777777" w:rsidR="00B00CE3" w:rsidRPr="001C2D14" w:rsidRDefault="00E35C14" w:rsidP="00DD3462">
      <w:pPr>
        <w:ind w:firstLine="567"/>
        <w:rPr>
          <w:sz w:val="24"/>
          <w:szCs w:val="24"/>
        </w:rPr>
      </w:pPr>
      <w:r w:rsidRPr="001C2D14">
        <w:rPr>
          <w:sz w:val="24"/>
          <w:szCs w:val="24"/>
        </w:rPr>
        <w:t xml:space="preserve">El sistema presupuestado cuenta con los distintos </w:t>
      </w:r>
      <w:r w:rsidR="00605FFA" w:rsidRPr="001C2D14">
        <w:rPr>
          <w:sz w:val="24"/>
          <w:szCs w:val="24"/>
        </w:rPr>
        <w:t>módulos</w:t>
      </w:r>
      <w:r w:rsidRPr="001C2D14">
        <w:rPr>
          <w:sz w:val="24"/>
          <w:szCs w:val="24"/>
        </w:rPr>
        <w:t>:</w:t>
      </w:r>
    </w:p>
    <w:p w14:paraId="0568A317" w14:textId="77777777" w:rsidR="00E35C14" w:rsidRPr="001C2D14" w:rsidRDefault="00E35C14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>Carga de pedidos</w:t>
      </w:r>
    </w:p>
    <w:p w14:paraId="1A454C80" w14:textId="7C32E986" w:rsidR="00605FFA" w:rsidRPr="001C2D14" w:rsidRDefault="00605FFA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>Gestión de Compras</w:t>
      </w:r>
    </w:p>
    <w:p w14:paraId="4835A188" w14:textId="03A96B6B" w:rsidR="001D60AB" w:rsidRPr="001C2D14" w:rsidRDefault="001D60AB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>Gestión de Presupuestos</w:t>
      </w:r>
    </w:p>
    <w:p w14:paraId="2FC884F3" w14:textId="77777777" w:rsidR="00E35C14" w:rsidRPr="001C2D14" w:rsidRDefault="00E35C14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 xml:space="preserve">Control de </w:t>
      </w:r>
      <w:r w:rsidR="00605FFA" w:rsidRPr="001C2D14">
        <w:rPr>
          <w:sz w:val="24"/>
          <w:szCs w:val="24"/>
        </w:rPr>
        <w:t>S</w:t>
      </w:r>
      <w:r w:rsidRPr="001C2D14">
        <w:rPr>
          <w:sz w:val="24"/>
          <w:szCs w:val="24"/>
        </w:rPr>
        <w:t>tock</w:t>
      </w:r>
    </w:p>
    <w:p w14:paraId="537A4505" w14:textId="77777777" w:rsidR="00E35C14" w:rsidRPr="001C2D14" w:rsidRDefault="00E35C14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 xml:space="preserve">Gestión de </w:t>
      </w:r>
      <w:r w:rsidR="0026622B" w:rsidRPr="001C2D14">
        <w:rPr>
          <w:sz w:val="24"/>
          <w:szCs w:val="24"/>
        </w:rPr>
        <w:t>C</w:t>
      </w:r>
      <w:r w:rsidRPr="001C2D14">
        <w:rPr>
          <w:sz w:val="24"/>
          <w:szCs w:val="24"/>
        </w:rPr>
        <w:t>lientes</w:t>
      </w:r>
    </w:p>
    <w:p w14:paraId="424FD794" w14:textId="77777777" w:rsidR="00605FFA" w:rsidRPr="001C2D14" w:rsidRDefault="00605FFA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 xml:space="preserve">Gestión de </w:t>
      </w:r>
      <w:r w:rsidR="0026622B" w:rsidRPr="001C2D14">
        <w:rPr>
          <w:sz w:val="24"/>
          <w:szCs w:val="24"/>
        </w:rPr>
        <w:t>P</w:t>
      </w:r>
      <w:r w:rsidRPr="001C2D14">
        <w:rPr>
          <w:sz w:val="24"/>
          <w:szCs w:val="24"/>
        </w:rPr>
        <w:t>roveedores</w:t>
      </w:r>
    </w:p>
    <w:p w14:paraId="0C0E1C04" w14:textId="4642E9B6" w:rsidR="00605FFA" w:rsidRPr="001C2D14" w:rsidRDefault="00605FFA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>Actualización de precios</w:t>
      </w:r>
    </w:p>
    <w:p w14:paraId="1455715D" w14:textId="77777777" w:rsidR="00605FFA" w:rsidRPr="001C2D14" w:rsidRDefault="00605FFA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>Informes y reportes sobre compras, ventas, stock entre otros.</w:t>
      </w:r>
    </w:p>
    <w:p w14:paraId="45026EC9" w14:textId="77777777" w:rsidR="00E35C14" w:rsidRPr="001C2D14" w:rsidRDefault="00605FFA" w:rsidP="00DD3462">
      <w:pPr>
        <w:pStyle w:val="Prrafodelista"/>
        <w:numPr>
          <w:ilvl w:val="0"/>
          <w:numId w:val="1"/>
        </w:numPr>
        <w:ind w:left="1560"/>
        <w:rPr>
          <w:sz w:val="24"/>
          <w:szCs w:val="24"/>
        </w:rPr>
      </w:pPr>
      <w:r w:rsidRPr="001C2D14">
        <w:rPr>
          <w:sz w:val="24"/>
          <w:szCs w:val="24"/>
        </w:rPr>
        <w:t>Base de datos local u On-line (esta permite el acceso desde cualquier lugar)</w:t>
      </w:r>
    </w:p>
    <w:p w14:paraId="0960E3C6" w14:textId="4B8BEC97" w:rsidR="00605FFA" w:rsidRDefault="00605FFA" w:rsidP="001C2D14">
      <w:pPr>
        <w:ind w:firstLine="567"/>
        <w:rPr>
          <w:sz w:val="24"/>
          <w:szCs w:val="24"/>
        </w:rPr>
      </w:pPr>
    </w:p>
    <w:p w14:paraId="52004B60" w14:textId="7DE5ECF4" w:rsidR="001C2D14" w:rsidRPr="001C2D14" w:rsidRDefault="001C2D14" w:rsidP="001C2D14">
      <w:pPr>
        <w:ind w:firstLine="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Valores</w:t>
      </w:r>
    </w:p>
    <w:p w14:paraId="4122F5ED" w14:textId="0D494563" w:rsidR="001C2D14" w:rsidRDefault="001C2D14" w:rsidP="00DD3462">
      <w:pPr>
        <w:tabs>
          <w:tab w:val="left" w:pos="5103"/>
        </w:tabs>
        <w:ind w:left="6096" w:hanging="4962"/>
        <w:rPr>
          <w:sz w:val="24"/>
          <w:szCs w:val="24"/>
        </w:rPr>
      </w:pPr>
      <w:r>
        <w:rPr>
          <w:sz w:val="24"/>
          <w:szCs w:val="24"/>
        </w:rPr>
        <w:t>Sistema:</w:t>
      </w:r>
      <w:r>
        <w:rPr>
          <w:sz w:val="24"/>
          <w:szCs w:val="24"/>
        </w:rPr>
        <w:tab/>
      </w:r>
      <w:r w:rsidR="00475D5F">
        <w:rPr>
          <w:sz w:val="24"/>
          <w:szCs w:val="24"/>
        </w:rPr>
        <w:t>$ 80.000,00</w:t>
      </w:r>
    </w:p>
    <w:p w14:paraId="6FA7E1B2" w14:textId="013E4D25" w:rsidR="001C2D14" w:rsidRDefault="001C2D14" w:rsidP="00DD3462">
      <w:pPr>
        <w:tabs>
          <w:tab w:val="left" w:pos="5103"/>
        </w:tabs>
        <w:ind w:left="6804" w:hanging="5670"/>
        <w:rPr>
          <w:sz w:val="24"/>
          <w:szCs w:val="24"/>
        </w:rPr>
      </w:pPr>
      <w:r>
        <w:rPr>
          <w:sz w:val="24"/>
          <w:szCs w:val="24"/>
        </w:rPr>
        <w:t>Hosting de base de datos:</w:t>
      </w:r>
      <w:r w:rsidR="00475D5F">
        <w:rPr>
          <w:sz w:val="24"/>
          <w:szCs w:val="24"/>
        </w:rPr>
        <w:tab/>
        <w:t xml:space="preserve">$ </w:t>
      </w:r>
      <w:r w:rsidR="00900CCE">
        <w:rPr>
          <w:sz w:val="24"/>
          <w:szCs w:val="24"/>
        </w:rPr>
        <w:t>7632</w:t>
      </w:r>
      <w:r w:rsidR="00475D5F">
        <w:rPr>
          <w:sz w:val="24"/>
          <w:szCs w:val="24"/>
        </w:rPr>
        <w:t xml:space="preserve">,00 x </w:t>
      </w:r>
      <w:r w:rsidR="00900CCE">
        <w:rPr>
          <w:sz w:val="24"/>
          <w:szCs w:val="24"/>
        </w:rPr>
        <w:t>48 meses</w:t>
      </w:r>
      <w:r w:rsidR="00475D5F">
        <w:rPr>
          <w:sz w:val="24"/>
          <w:szCs w:val="24"/>
        </w:rPr>
        <w:t xml:space="preserve"> (puede variar depende del prestador del hosting)</w:t>
      </w:r>
    </w:p>
    <w:p w14:paraId="05286298" w14:textId="77777777" w:rsidR="001C2D14" w:rsidRDefault="001C2D14" w:rsidP="00E35C14">
      <w:pPr>
        <w:ind w:firstLine="567"/>
        <w:rPr>
          <w:sz w:val="24"/>
          <w:szCs w:val="24"/>
        </w:rPr>
      </w:pPr>
    </w:p>
    <w:p w14:paraId="14A596C0" w14:textId="4C5DAF82" w:rsidR="00E35C14" w:rsidRPr="001C2D14" w:rsidRDefault="001C2D14" w:rsidP="00E35C14">
      <w:pPr>
        <w:ind w:firstLine="567"/>
        <w:rPr>
          <w:b/>
          <w:bCs/>
          <w:sz w:val="24"/>
          <w:szCs w:val="24"/>
          <w:u w:val="single"/>
        </w:rPr>
      </w:pPr>
      <w:r w:rsidRPr="001C2D14">
        <w:rPr>
          <w:b/>
          <w:bCs/>
          <w:sz w:val="24"/>
          <w:szCs w:val="24"/>
          <w:u w:val="single"/>
        </w:rPr>
        <w:t>Observaciones</w:t>
      </w:r>
    </w:p>
    <w:p w14:paraId="0380BF5B" w14:textId="7927D63E" w:rsidR="004C7E0C" w:rsidRDefault="004C7E0C" w:rsidP="001C2D14">
      <w:pPr>
        <w:ind w:left="567"/>
        <w:jc w:val="both"/>
        <w:rPr>
          <w:sz w:val="24"/>
          <w:szCs w:val="24"/>
        </w:rPr>
      </w:pPr>
      <w:r w:rsidRPr="001C2D14">
        <w:rPr>
          <w:sz w:val="24"/>
          <w:szCs w:val="24"/>
        </w:rPr>
        <w:t xml:space="preserve">Al inicio de proyecto, se deberá abonar </w:t>
      </w:r>
      <w:r w:rsidR="001D60AB" w:rsidRPr="001C2D14">
        <w:rPr>
          <w:sz w:val="24"/>
          <w:szCs w:val="24"/>
        </w:rPr>
        <w:t>30.</w:t>
      </w:r>
      <w:r w:rsidRPr="001C2D14">
        <w:rPr>
          <w:sz w:val="24"/>
          <w:szCs w:val="24"/>
        </w:rPr>
        <w:t xml:space="preserve">00,00 </w:t>
      </w:r>
      <w:r w:rsidR="001C2D14">
        <w:rPr>
          <w:sz w:val="24"/>
          <w:szCs w:val="24"/>
        </w:rPr>
        <w:t xml:space="preserve">a descontar </w:t>
      </w:r>
      <w:r w:rsidRPr="001C2D14">
        <w:rPr>
          <w:sz w:val="24"/>
          <w:szCs w:val="24"/>
        </w:rPr>
        <w:t>del valor</w:t>
      </w:r>
      <w:r w:rsidR="001C2D14">
        <w:rPr>
          <w:sz w:val="24"/>
          <w:szCs w:val="24"/>
        </w:rPr>
        <w:t xml:space="preserve"> total</w:t>
      </w:r>
      <w:r w:rsidRPr="001C2D14">
        <w:rPr>
          <w:sz w:val="24"/>
          <w:szCs w:val="24"/>
        </w:rPr>
        <w:t xml:space="preserve"> del sistema</w:t>
      </w:r>
      <w:r w:rsidR="001C2D14">
        <w:rPr>
          <w:sz w:val="24"/>
          <w:szCs w:val="24"/>
        </w:rPr>
        <w:t>.</w:t>
      </w:r>
    </w:p>
    <w:p w14:paraId="634A3CC6" w14:textId="00568780" w:rsidR="001C2D14" w:rsidRDefault="001C2D14" w:rsidP="001C2D14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El sistema se entregará a los 30 días del inicio del proyecto</w:t>
      </w:r>
    </w:p>
    <w:p w14:paraId="1298E5C9" w14:textId="694D9797" w:rsidR="001C2D14" w:rsidRDefault="001C2D14" w:rsidP="001C2D14">
      <w:pPr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Al finalizar el proyecto se realizará una capacitación e implementación del sistema por parte de GiFSys de 15 días.</w:t>
      </w:r>
    </w:p>
    <w:p w14:paraId="4FAC7CD6" w14:textId="77777777" w:rsidR="001C2D14" w:rsidRPr="001C2D14" w:rsidRDefault="001C2D14" w:rsidP="00605FFA">
      <w:pPr>
        <w:ind w:left="567"/>
        <w:rPr>
          <w:sz w:val="24"/>
          <w:szCs w:val="24"/>
        </w:rPr>
      </w:pPr>
    </w:p>
    <w:sectPr w:rsidR="001C2D14" w:rsidRPr="001C2D14" w:rsidSect="00D30C96">
      <w:headerReference w:type="default" r:id="rId7"/>
      <w:footerReference w:type="default" r:id="rId8"/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6C0E" w14:textId="77777777" w:rsidR="00062DD0" w:rsidRDefault="00062DD0" w:rsidP="00B00CE3">
      <w:pPr>
        <w:spacing w:after="0" w:line="240" w:lineRule="auto"/>
      </w:pPr>
      <w:r>
        <w:separator/>
      </w:r>
    </w:p>
  </w:endnote>
  <w:endnote w:type="continuationSeparator" w:id="0">
    <w:p w14:paraId="7455E457" w14:textId="77777777" w:rsidR="00062DD0" w:rsidRDefault="00062DD0" w:rsidP="00B0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2730" w14:textId="77777777" w:rsidR="00B00CE3" w:rsidRPr="00B00CE3" w:rsidRDefault="00B00CE3" w:rsidP="00B00CE3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0"/>
        <w:tab w:val="left" w:pos="851"/>
        <w:tab w:val="left" w:pos="3828"/>
        <w:tab w:val="left" w:pos="7371"/>
      </w:tabs>
      <w:rPr>
        <w:sz w:val="16"/>
      </w:rPr>
    </w:pPr>
  </w:p>
  <w:p w14:paraId="4AFE3959" w14:textId="77777777" w:rsidR="00B00CE3" w:rsidRDefault="00B00CE3" w:rsidP="00B00CE3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0"/>
        <w:tab w:val="left" w:pos="851"/>
        <w:tab w:val="left" w:pos="3828"/>
        <w:tab w:val="left" w:pos="7371"/>
      </w:tabs>
    </w:pP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6D1FF62B" wp14:editId="7E33C46E">
          <wp:simplePos x="0" y="0"/>
          <wp:positionH relativeFrom="column">
            <wp:posOffset>1916430</wp:posOffset>
          </wp:positionH>
          <wp:positionV relativeFrom="paragraph">
            <wp:posOffset>133985</wp:posOffset>
          </wp:positionV>
          <wp:extent cx="359410" cy="344805"/>
          <wp:effectExtent l="0" t="0" r="2540" b="0"/>
          <wp:wrapNone/>
          <wp:docPr id="127" name="Imagen 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4582806-14051321343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44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303B70F" wp14:editId="6092811B">
              <wp:simplePos x="0" y="0"/>
              <wp:positionH relativeFrom="column">
                <wp:posOffset>4287520</wp:posOffset>
              </wp:positionH>
              <wp:positionV relativeFrom="paragraph">
                <wp:posOffset>54610</wp:posOffset>
              </wp:positionV>
              <wp:extent cx="1924050" cy="1404620"/>
              <wp:effectExtent l="0" t="0" r="0" b="8890"/>
              <wp:wrapSquare wrapText="bothSides"/>
              <wp:docPr id="9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FF438A" w14:textId="77777777" w:rsidR="00B00CE3" w:rsidRPr="002E5FF2" w:rsidRDefault="00B00CE3" w:rsidP="00B00CE3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right" w:pos="0"/>
                              <w:tab w:val="left" w:pos="851"/>
                              <w:tab w:val="left" w:pos="3828"/>
                              <w:tab w:val="left" w:pos="7371"/>
                            </w:tabs>
                            <w:rPr>
                              <w:rFonts w:ascii="Segoe UI" w:hAnsi="Segoe UI" w:cs="Segoe UI"/>
                              <w:sz w:val="24"/>
                            </w:rPr>
                          </w:pPr>
                          <w:r w:rsidRPr="002E5FF2">
                            <w:rPr>
                              <w:rFonts w:ascii="Segoe UI" w:hAnsi="Segoe UI" w:cs="Segoe UI"/>
                              <w:sz w:val="24"/>
                            </w:rPr>
                            <w:t xml:space="preserve">+54 9 2324 - 15 690313 </w:t>
                          </w:r>
                          <w:r w:rsidRPr="002E5FF2">
                            <w:rPr>
                              <w:rFonts w:ascii="Segoe UI" w:hAnsi="Segoe UI" w:cs="Segoe UI"/>
                              <w:sz w:val="24"/>
                            </w:rPr>
                            <w:br/>
                            <w:t xml:space="preserve">+54 9 2324 – 15 </w:t>
                          </w:r>
                          <w:r>
                            <w:rPr>
                              <w:rFonts w:ascii="Segoe UI" w:hAnsi="Segoe UI" w:cs="Segoe UI"/>
                              <w:sz w:val="24"/>
                            </w:rPr>
                            <w:t>50</w:t>
                          </w:r>
                          <w:r w:rsidRPr="004743E3">
                            <w:rPr>
                              <w:rFonts w:ascii="Segoe UI" w:hAnsi="Segoe UI" w:cs="Segoe UI"/>
                              <w:sz w:val="24"/>
                            </w:rPr>
                            <w:t>5930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03B70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7.6pt;margin-top:4.3pt;width:15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" stroked="f">
              <v:textbox style="mso-fit-shape-to-text:t">
                <w:txbxContent>
                  <w:p w14:paraId="10FF438A" w14:textId="77777777" w:rsidR="00B00CE3" w:rsidRPr="002E5FF2" w:rsidRDefault="00B00CE3" w:rsidP="00B00CE3">
                    <w:pPr>
                      <w:pStyle w:val="Piedepgina"/>
                      <w:tabs>
                        <w:tab w:val="clear" w:pos="4252"/>
                        <w:tab w:val="clear" w:pos="8504"/>
                        <w:tab w:val="right" w:pos="0"/>
                        <w:tab w:val="left" w:pos="851"/>
                        <w:tab w:val="left" w:pos="3828"/>
                        <w:tab w:val="left" w:pos="7371"/>
                      </w:tabs>
                      <w:rPr>
                        <w:rFonts w:ascii="Segoe UI" w:hAnsi="Segoe UI" w:cs="Segoe UI"/>
                        <w:sz w:val="24"/>
                      </w:rPr>
                    </w:pPr>
                    <w:r w:rsidRPr="002E5FF2">
                      <w:rPr>
                        <w:rFonts w:ascii="Segoe UI" w:hAnsi="Segoe UI" w:cs="Segoe UI"/>
                        <w:sz w:val="24"/>
                      </w:rPr>
                      <w:t xml:space="preserve">+54 9 2324 - 15 690313 </w:t>
                    </w:r>
                    <w:r w:rsidRPr="002E5FF2">
                      <w:rPr>
                        <w:rFonts w:ascii="Segoe UI" w:hAnsi="Segoe UI" w:cs="Segoe UI"/>
                        <w:sz w:val="24"/>
                      </w:rPr>
                      <w:br/>
                      <w:t xml:space="preserve">+54 9 2324 – 15 </w:t>
                    </w:r>
                    <w:r>
                      <w:rPr>
                        <w:rFonts w:ascii="Segoe UI" w:hAnsi="Segoe UI" w:cs="Segoe UI"/>
                        <w:sz w:val="24"/>
                      </w:rPr>
                      <w:t>50</w:t>
                    </w:r>
                    <w:r w:rsidRPr="004743E3">
                      <w:rPr>
                        <w:rFonts w:ascii="Segoe UI" w:hAnsi="Segoe UI" w:cs="Segoe UI"/>
                        <w:sz w:val="24"/>
                      </w:rPr>
                      <w:t>5930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F6FCDA9" wp14:editId="2F31B8F8">
              <wp:simplePos x="0" y="0"/>
              <wp:positionH relativeFrom="column">
                <wp:posOffset>2270760</wp:posOffset>
              </wp:positionH>
              <wp:positionV relativeFrom="paragraph">
                <wp:posOffset>156845</wp:posOffset>
              </wp:positionV>
              <wp:extent cx="1711325" cy="1404620"/>
              <wp:effectExtent l="0" t="0" r="3175" b="19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3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53616C" w14:textId="77777777" w:rsidR="00B00CE3" w:rsidRPr="002E5FF2" w:rsidRDefault="00062DD0" w:rsidP="00B00CE3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right" w:pos="0"/>
                              <w:tab w:val="left" w:pos="851"/>
                              <w:tab w:val="left" w:pos="3828"/>
                              <w:tab w:val="left" w:pos="7371"/>
                            </w:tabs>
                            <w:jc w:val="both"/>
                            <w:rPr>
                              <w:rFonts w:ascii="Segoe UI" w:hAnsi="Segoe UI" w:cs="Segoe UI"/>
                              <w:sz w:val="24"/>
                            </w:rPr>
                          </w:pPr>
                          <w:hyperlink r:id="rId2" w:history="1">
                            <w:r w:rsidR="00B00CE3" w:rsidRPr="002E5FF2">
                              <w:rPr>
                                <w:rStyle w:val="Hipervnculo"/>
                                <w:rFonts w:ascii="Segoe UI" w:hAnsi="Segoe UI" w:cs="Segoe UI"/>
                                <w:sz w:val="24"/>
                              </w:rPr>
                              <w:t>infogifsys@gmail.com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FCDA9" id="_x0000_s1027" type="#_x0000_t202" style="position:absolute;margin-left:178.8pt;margin-top:12.35pt;width:134.75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" stroked="f">
              <v:textbox style="mso-fit-shape-to-text:t">
                <w:txbxContent>
                  <w:p w14:paraId="3553616C" w14:textId="77777777" w:rsidR="00B00CE3" w:rsidRPr="002E5FF2" w:rsidRDefault="00062DD0" w:rsidP="00B00CE3">
                    <w:pPr>
                      <w:pStyle w:val="Piedepgina"/>
                      <w:tabs>
                        <w:tab w:val="clear" w:pos="4252"/>
                        <w:tab w:val="clear" w:pos="8504"/>
                        <w:tab w:val="right" w:pos="0"/>
                        <w:tab w:val="left" w:pos="851"/>
                        <w:tab w:val="left" w:pos="3828"/>
                        <w:tab w:val="left" w:pos="7371"/>
                      </w:tabs>
                      <w:jc w:val="both"/>
                      <w:rPr>
                        <w:rFonts w:ascii="Segoe UI" w:hAnsi="Segoe UI" w:cs="Segoe UI"/>
                        <w:sz w:val="24"/>
                      </w:rPr>
                    </w:pPr>
                    <w:hyperlink r:id="rId3" w:history="1">
                      <w:r w:rsidR="00B00CE3" w:rsidRPr="002E5FF2">
                        <w:rPr>
                          <w:rStyle w:val="Hipervnculo"/>
                          <w:rFonts w:ascii="Segoe UI" w:hAnsi="Segoe UI" w:cs="Segoe UI"/>
                          <w:sz w:val="24"/>
                        </w:rPr>
                        <w:t>infogifsys@gmail.com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191BD37" wp14:editId="6F14A684">
          <wp:simplePos x="0" y="0"/>
          <wp:positionH relativeFrom="column">
            <wp:posOffset>3994785</wp:posOffset>
          </wp:positionH>
          <wp:positionV relativeFrom="paragraph">
            <wp:posOffset>126365</wp:posOffset>
          </wp:positionV>
          <wp:extent cx="359410" cy="359410"/>
          <wp:effectExtent l="0" t="0" r="2540" b="2540"/>
          <wp:wrapNone/>
          <wp:docPr id="192" name="Imagen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telefono-inteligente_318-33441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645175C" wp14:editId="239DCC36">
              <wp:simplePos x="0" y="0"/>
              <wp:positionH relativeFrom="column">
                <wp:posOffset>554355</wp:posOffset>
              </wp:positionH>
              <wp:positionV relativeFrom="paragraph">
                <wp:posOffset>154940</wp:posOffset>
              </wp:positionV>
              <wp:extent cx="1137285" cy="1404620"/>
              <wp:effectExtent l="0" t="0" r="5715" b="1905"/>
              <wp:wrapSquare wrapText="bothSides"/>
              <wp:docPr id="9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728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9654A4" w14:textId="77777777" w:rsidR="00B00CE3" w:rsidRPr="002E5FF2" w:rsidRDefault="00B00CE3" w:rsidP="00B00CE3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right" w:pos="0"/>
                              <w:tab w:val="left" w:pos="851"/>
                              <w:tab w:val="left" w:pos="3828"/>
                              <w:tab w:val="left" w:pos="7371"/>
                            </w:tabs>
                            <w:rPr>
                              <w:rFonts w:ascii="Segoe UI" w:hAnsi="Segoe UI" w:cs="Segoe UI"/>
                              <w:sz w:val="24"/>
                            </w:rPr>
                          </w:pPr>
                          <w:r w:rsidRPr="002E5FF2">
                            <w:rPr>
                              <w:rFonts w:ascii="Segoe UI" w:hAnsi="Segoe UI" w:cs="Segoe UI"/>
                              <w:sz w:val="24"/>
                            </w:rPr>
                            <w:t>gifsys.com.ar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45175C" id="_x0000_s1028" type="#_x0000_t202" style="position:absolute;margin-left:43.65pt;margin-top:12.2pt;width:89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" stroked="f">
              <v:textbox style="mso-fit-shape-to-text:t">
                <w:txbxContent>
                  <w:p w14:paraId="0D9654A4" w14:textId="77777777" w:rsidR="00B00CE3" w:rsidRPr="002E5FF2" w:rsidRDefault="00B00CE3" w:rsidP="00B00CE3">
                    <w:pPr>
                      <w:pStyle w:val="Piedepgina"/>
                      <w:tabs>
                        <w:tab w:val="clear" w:pos="4252"/>
                        <w:tab w:val="clear" w:pos="8504"/>
                        <w:tab w:val="right" w:pos="0"/>
                        <w:tab w:val="left" w:pos="851"/>
                        <w:tab w:val="left" w:pos="3828"/>
                        <w:tab w:val="left" w:pos="7371"/>
                      </w:tabs>
                      <w:rPr>
                        <w:rFonts w:ascii="Segoe UI" w:hAnsi="Segoe UI" w:cs="Segoe UI"/>
                        <w:sz w:val="24"/>
                      </w:rPr>
                    </w:pPr>
                    <w:r w:rsidRPr="002E5FF2">
                      <w:rPr>
                        <w:rFonts w:ascii="Segoe UI" w:hAnsi="Segoe UI" w:cs="Segoe UI"/>
                        <w:sz w:val="24"/>
                      </w:rPr>
                      <w:t>gifsys.com.ar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7AFF866" wp14:editId="34D95784">
          <wp:simplePos x="0" y="0"/>
          <wp:positionH relativeFrom="column">
            <wp:posOffset>151130</wp:posOffset>
          </wp:positionH>
          <wp:positionV relativeFrom="paragraph">
            <wp:posOffset>126838</wp:posOffset>
          </wp:positionV>
          <wp:extent cx="359410" cy="359410"/>
          <wp:effectExtent l="0" t="0" r="2540" b="2540"/>
          <wp:wrapNone/>
          <wp:docPr id="193" name="Imagen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web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EAEE2A" w14:textId="77777777" w:rsidR="00B00CE3" w:rsidRPr="00B00CE3" w:rsidRDefault="00B00CE3" w:rsidP="00B00CE3">
    <w:pPr>
      <w:pStyle w:val="Piedepgina"/>
      <w:tabs>
        <w:tab w:val="clear" w:pos="4252"/>
        <w:tab w:val="clear" w:pos="8504"/>
        <w:tab w:val="left" w:pos="1245"/>
      </w:tabs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E120" w14:textId="77777777" w:rsidR="00062DD0" w:rsidRDefault="00062DD0" w:rsidP="00B00CE3">
      <w:pPr>
        <w:spacing w:after="0" w:line="240" w:lineRule="auto"/>
      </w:pPr>
      <w:r>
        <w:separator/>
      </w:r>
    </w:p>
  </w:footnote>
  <w:footnote w:type="continuationSeparator" w:id="0">
    <w:p w14:paraId="58D78D93" w14:textId="77777777" w:rsidR="00062DD0" w:rsidRDefault="00062DD0" w:rsidP="00B00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9E60" w14:textId="77777777" w:rsidR="00B00CE3" w:rsidRDefault="00B00CE3" w:rsidP="00B00CE3">
    <w:pPr>
      <w:jc w:val="right"/>
      <w:rPr>
        <w:sz w:val="28"/>
      </w:rPr>
    </w:pPr>
    <w:r>
      <w:rPr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45D7ADDE" wp14:editId="7E35EFD7">
          <wp:simplePos x="0" y="0"/>
          <wp:positionH relativeFrom="margin">
            <wp:posOffset>2540</wp:posOffset>
          </wp:positionH>
          <wp:positionV relativeFrom="paragraph">
            <wp:posOffset>109058</wp:posOffset>
          </wp:positionV>
          <wp:extent cx="2241550" cy="920750"/>
          <wp:effectExtent l="0" t="0" r="6350" b="0"/>
          <wp:wrapNone/>
          <wp:docPr id="126" name="Imagen 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if Sys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550" cy="920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5F89FD" w14:textId="77777777" w:rsidR="00455851" w:rsidRPr="00A30AED" w:rsidRDefault="00455851" w:rsidP="00704D00">
    <w:pPr>
      <w:spacing w:after="0" w:line="240" w:lineRule="auto"/>
      <w:ind w:firstLine="4253"/>
      <w:jc w:val="right"/>
      <w:rPr>
        <w:rFonts w:ascii="Segoe UI" w:hAnsi="Segoe UI" w:cs="Segoe UI"/>
        <w:sz w:val="28"/>
      </w:rPr>
    </w:pPr>
    <w:r w:rsidRPr="00A30AED">
      <w:rPr>
        <w:rFonts w:ascii="Segoe UI" w:hAnsi="Segoe UI" w:cs="Segoe UI"/>
        <w:sz w:val="52"/>
      </w:rPr>
      <w:t>Presupuesto</w:t>
    </w:r>
  </w:p>
  <w:p w14:paraId="7E3D82D4" w14:textId="77777777" w:rsidR="00B00CE3" w:rsidRPr="00B847E3" w:rsidRDefault="00B00CE3" w:rsidP="00B00CE3">
    <w:pPr>
      <w:jc w:val="right"/>
      <w:rPr>
        <w:sz w:val="4"/>
      </w:rPr>
    </w:pPr>
  </w:p>
  <w:p w14:paraId="18D0E9A4" w14:textId="77777777" w:rsidR="00B00CE3" w:rsidRDefault="00062DD0" w:rsidP="00B00CE3">
    <w:pPr>
      <w:rPr>
        <w:sz w:val="28"/>
      </w:rPr>
    </w:pPr>
    <w:r>
      <w:rPr>
        <w:sz w:val="28"/>
      </w:rPr>
      <w:pict w14:anchorId="763F1545">
        <v:rect id="_x0000_i1025" style="width:244.5pt;height:1.7pt" o:hrpct="980" o:hralign="center" o:hrstd="t" o:hr="t" fillcolor="#a0a0a0" stroked="f"/>
      </w:pict>
    </w:r>
  </w:p>
  <w:p w14:paraId="219FFE57" w14:textId="3F8AFCCA" w:rsidR="00B00CE3" w:rsidRDefault="00B00CE3" w:rsidP="00B00CE3">
    <w:pPr>
      <w:jc w:val="right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CREATEDATE  \@ "d' de 'MMMM' de 'yyyy"  \* MERGEFORMAT </w:instrText>
    </w:r>
    <w:r>
      <w:rPr>
        <w:sz w:val="28"/>
      </w:rPr>
      <w:fldChar w:fldCharType="separate"/>
    </w:r>
    <w:r w:rsidR="00C82010">
      <w:rPr>
        <w:noProof/>
        <w:sz w:val="28"/>
      </w:rPr>
      <w:t>30 de julio de 2021</w:t>
    </w:r>
    <w:r>
      <w:rPr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B46F8"/>
    <w:multiLevelType w:val="hybridMultilevel"/>
    <w:tmpl w:val="CC84A3D2"/>
    <w:lvl w:ilvl="0" w:tplc="040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14"/>
    <w:rsid w:val="00062DD0"/>
    <w:rsid w:val="000B49CD"/>
    <w:rsid w:val="000D5284"/>
    <w:rsid w:val="00142432"/>
    <w:rsid w:val="001C2D14"/>
    <w:rsid w:val="001D60AB"/>
    <w:rsid w:val="00204881"/>
    <w:rsid w:val="0026622B"/>
    <w:rsid w:val="00290664"/>
    <w:rsid w:val="002F307A"/>
    <w:rsid w:val="00455851"/>
    <w:rsid w:val="00475D5F"/>
    <w:rsid w:val="004C7E0C"/>
    <w:rsid w:val="005430C5"/>
    <w:rsid w:val="00581215"/>
    <w:rsid w:val="00605FFA"/>
    <w:rsid w:val="00704D00"/>
    <w:rsid w:val="008F0A0D"/>
    <w:rsid w:val="00900CCE"/>
    <w:rsid w:val="00A31A6F"/>
    <w:rsid w:val="00A7345B"/>
    <w:rsid w:val="00AB41A3"/>
    <w:rsid w:val="00B00CE3"/>
    <w:rsid w:val="00B0776D"/>
    <w:rsid w:val="00C51FA3"/>
    <w:rsid w:val="00C82010"/>
    <w:rsid w:val="00CC122A"/>
    <w:rsid w:val="00CF574A"/>
    <w:rsid w:val="00D30C96"/>
    <w:rsid w:val="00D67FF3"/>
    <w:rsid w:val="00DD3462"/>
    <w:rsid w:val="00E35C14"/>
    <w:rsid w:val="00F06EF2"/>
    <w:rsid w:val="00F32805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711E6"/>
  <w15:chartTrackingRefBased/>
  <w15:docId w15:val="{CD453B5C-330F-437F-949F-42311C07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CE3"/>
  </w:style>
  <w:style w:type="paragraph" w:styleId="Piedepgina">
    <w:name w:val="footer"/>
    <w:basedOn w:val="Normal"/>
    <w:link w:val="PiedepginaCar"/>
    <w:uiPriority w:val="99"/>
    <w:unhideWhenUsed/>
    <w:rsid w:val="00B00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CE3"/>
  </w:style>
  <w:style w:type="character" w:styleId="Hipervnculo">
    <w:name w:val="Hyperlink"/>
    <w:basedOn w:val="Fuentedeprrafopredeter"/>
    <w:uiPriority w:val="99"/>
    <w:unhideWhenUsed/>
    <w:rsid w:val="00B00C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5C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gifsys@gmail.com" TargetMode="External"/><Relationship Id="rId2" Type="http://schemas.openxmlformats.org/officeDocument/2006/relationships/hyperlink" Target="mailto:infogifsys@gmail.com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4.png"/><Relationship Id="rId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cumentos\Plantillas%20personalizadas%20de%20Office\GiFSys%20Presupues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GiFSys Presupuesto.dotx</Template>
  <TotalTime>86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Itterrep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Perretti</dc:creator>
  <cp:keywords/>
  <dc:description/>
  <cp:lastModifiedBy>Federico Perretti</cp:lastModifiedBy>
  <cp:revision>11</cp:revision>
  <cp:lastPrinted>2021-08-02T12:28:00Z</cp:lastPrinted>
  <dcterms:created xsi:type="dcterms:W3CDTF">2021-07-30T23:34:00Z</dcterms:created>
  <dcterms:modified xsi:type="dcterms:W3CDTF">2021-08-02T12:32:00Z</dcterms:modified>
</cp:coreProperties>
</file>